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B0" w:rsidRPr="00B76626" w:rsidRDefault="00DC71B0" w:rsidP="00DC71B0">
      <w:pPr>
        <w:pStyle w:val="afb"/>
        <w:ind w:firstLine="723"/>
        <w:rPr>
          <w:sz w:val="36"/>
        </w:rPr>
      </w:pPr>
      <w:r w:rsidRPr="00B76626">
        <w:rPr>
          <w:rFonts w:hint="eastAsia"/>
          <w:sz w:val="36"/>
        </w:rPr>
        <w:t>快快乐乐包饺子活动</w:t>
      </w:r>
    </w:p>
    <w:p w:rsidR="00DC71B0" w:rsidRDefault="00DC71B0" w:rsidP="00DC71B0">
      <w:pPr>
        <w:ind w:firstLine="480"/>
      </w:pPr>
      <w:r w:rsidRPr="00DC71B0">
        <w:rPr>
          <w:rFonts w:hint="eastAsia"/>
        </w:rPr>
        <w:t>共</w:t>
      </w:r>
      <w:r w:rsidR="00F722F9">
        <w:t>19</w:t>
      </w:r>
      <w:r w:rsidRPr="00DC71B0">
        <w:t>位小朋友</w:t>
      </w:r>
      <w:r w:rsidRPr="00DC71B0">
        <w:rPr>
          <w:rFonts w:hint="eastAsia"/>
        </w:rPr>
        <w:t>。</w:t>
      </w:r>
    </w:p>
    <w:p w:rsidR="00DC71B0" w:rsidRDefault="00DC71B0" w:rsidP="00DC71B0">
      <w:pPr>
        <w:pStyle w:val="1"/>
      </w:pPr>
      <w:r>
        <w:rPr>
          <w:rFonts w:hint="eastAsia"/>
        </w:rPr>
        <w:t>活动描述</w:t>
      </w:r>
    </w:p>
    <w:p w:rsidR="00DC71B0" w:rsidRDefault="00DC71B0" w:rsidP="00DC71B0">
      <w:pPr>
        <w:pStyle w:val="2"/>
      </w:pPr>
      <w:bookmarkStart w:id="0" w:name="_Ref504663382"/>
      <w:r>
        <w:rPr>
          <w:rFonts w:hint="eastAsia"/>
        </w:rPr>
        <w:t>配馅活动描述</w:t>
      </w:r>
      <w:bookmarkEnd w:id="0"/>
    </w:p>
    <w:p w:rsidR="00DC71B0" w:rsidRDefault="00DC71B0" w:rsidP="00DC71B0">
      <w:pPr>
        <w:pStyle w:val="30"/>
        <w:spacing w:before="240"/>
      </w:pPr>
      <w:r>
        <w:rPr>
          <w:rFonts w:hint="eastAsia"/>
        </w:rPr>
        <w:t>配馅活动说明</w:t>
      </w:r>
    </w:p>
    <w:p w:rsidR="00DC71B0" w:rsidRDefault="00DC71B0" w:rsidP="00DC71B0">
      <w:pPr>
        <w:ind w:firstLine="480"/>
      </w:pPr>
      <w:r>
        <w:rPr>
          <w:rFonts w:hint="eastAsia"/>
        </w:rPr>
        <w:t>食材共分为</w:t>
      </w:r>
      <w:r>
        <w:rPr>
          <w:rFonts w:hint="eastAsia"/>
        </w:rPr>
        <w:t>1</w:t>
      </w:r>
      <w:r w:rsidR="004A1E10">
        <w:t>9</w:t>
      </w:r>
      <w:r>
        <w:rPr>
          <w:rFonts w:hint="eastAsia"/>
        </w:rPr>
        <w:t>份，组合成</w:t>
      </w:r>
      <w:r>
        <w:rPr>
          <w:rFonts w:hint="eastAsia"/>
        </w:rPr>
        <w:t>5</w:t>
      </w:r>
      <w:r>
        <w:rPr>
          <w:rFonts w:hint="eastAsia"/>
        </w:rPr>
        <w:t>种馅。小朋友通过抽签确定自己所能得到的食材，并根据任务卡提示组队。</w:t>
      </w:r>
    </w:p>
    <w:p w:rsidR="00DC71B0" w:rsidRDefault="00DC71B0" w:rsidP="00DC71B0">
      <w:pPr>
        <w:ind w:firstLine="480"/>
      </w:pPr>
      <w:r>
        <w:rPr>
          <w:rFonts w:hint="eastAsia"/>
        </w:rPr>
        <w:t>食材及搭配列表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1686"/>
        <w:gridCol w:w="846"/>
      </w:tblGrid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猪肉白菜芹菜馅</w:t>
            </w: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_1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芹菜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白菜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FFFF00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玉米粒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猪肉荠菜馅</w:t>
            </w: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_2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荠菜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香菇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鸡蛋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木耳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10</w:t>
            </w:r>
          </w:p>
        </w:tc>
        <w:tc>
          <w:tcPr>
            <w:tcW w:w="0" w:type="auto"/>
            <w:vMerge w:val="restart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羊肉胡萝卜馅</w:t>
            </w: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羊肉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胡萝卜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5911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葱</w:t>
            </w:r>
            <w:r w:rsidRPr="00DC71B0">
              <w:rPr>
                <w:rFonts w:hint="eastAsia"/>
              </w:rPr>
              <w:t>_1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13</w:t>
            </w:r>
          </w:p>
        </w:tc>
        <w:tc>
          <w:tcPr>
            <w:tcW w:w="0" w:type="auto"/>
            <w:vMerge w:val="restart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牛肉白萝卜馅</w:t>
            </w: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牛肉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白萝卜</w:t>
            </w:r>
          </w:p>
        </w:tc>
      </w:tr>
      <w:tr w:rsidR="00DC71B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:rsidR="00DC71B0" w:rsidRPr="00DC71B0" w:rsidRDefault="00DC71B0" w:rsidP="00DC71B0">
            <w:pPr>
              <w:pStyle w:val="af9"/>
            </w:pPr>
          </w:p>
        </w:tc>
        <w:tc>
          <w:tcPr>
            <w:tcW w:w="0" w:type="auto"/>
            <w:shd w:val="clear" w:color="000000" w:fill="C6E0B4"/>
            <w:noWrap/>
            <w:vAlign w:val="center"/>
            <w:hideMark/>
          </w:tcPr>
          <w:p w:rsidR="00DC71B0" w:rsidRPr="00DC71B0" w:rsidRDefault="00DC71B0" w:rsidP="00DC71B0">
            <w:pPr>
              <w:pStyle w:val="af9"/>
            </w:pPr>
            <w:r w:rsidRPr="00DC71B0">
              <w:rPr>
                <w:rFonts w:hint="eastAsia"/>
              </w:rPr>
              <w:t>葱</w:t>
            </w:r>
            <w:r w:rsidRPr="00DC71B0">
              <w:rPr>
                <w:rFonts w:hint="eastAsia"/>
              </w:rPr>
              <w:t>_2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16</w:t>
            </w:r>
          </w:p>
        </w:tc>
        <w:tc>
          <w:tcPr>
            <w:tcW w:w="0" w:type="auto"/>
            <w:vMerge w:val="restart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海鲜馅</w:t>
            </w: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鲅鱼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vAlign w:val="center"/>
            <w:hideMark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猪肉</w:t>
            </w:r>
            <w:r w:rsidRPr="00DC71B0">
              <w:rPr>
                <w:rFonts w:hint="eastAsia"/>
              </w:rPr>
              <w:t>_3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vAlign w:val="center"/>
            <w:hideMark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  <w:hideMark/>
          </w:tcPr>
          <w:p w:rsidR="004A1E10" w:rsidRPr="00DC71B0" w:rsidRDefault="004A1E10" w:rsidP="00DC71B0">
            <w:pPr>
              <w:pStyle w:val="af9"/>
            </w:pPr>
            <w:r w:rsidRPr="00DC71B0">
              <w:rPr>
                <w:rFonts w:hint="eastAsia"/>
              </w:rPr>
              <w:t>韭菜</w:t>
            </w:r>
          </w:p>
        </w:tc>
      </w:tr>
      <w:tr w:rsidR="004A1E10" w:rsidRPr="00DC71B0" w:rsidTr="00DC71B0">
        <w:tc>
          <w:tcPr>
            <w:tcW w:w="0" w:type="auto"/>
            <w:shd w:val="clear" w:color="auto" w:fill="auto"/>
            <w:noWrap/>
            <w:vAlign w:val="center"/>
          </w:tcPr>
          <w:p w:rsidR="004A1E10" w:rsidRPr="00DC71B0" w:rsidRDefault="004A1E10" w:rsidP="00DC71B0">
            <w:pPr>
              <w:pStyle w:val="af9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vAlign w:val="center"/>
          </w:tcPr>
          <w:p w:rsidR="004A1E10" w:rsidRPr="00DC71B0" w:rsidRDefault="004A1E10" w:rsidP="00DC71B0">
            <w:pPr>
              <w:pStyle w:val="af9"/>
            </w:pPr>
          </w:p>
        </w:tc>
        <w:tc>
          <w:tcPr>
            <w:tcW w:w="0" w:type="auto"/>
            <w:shd w:val="clear" w:color="000000" w:fill="FFC000"/>
            <w:noWrap/>
            <w:vAlign w:val="center"/>
          </w:tcPr>
          <w:p w:rsidR="004A1E10" w:rsidRPr="00DC71B0" w:rsidRDefault="004A1E10" w:rsidP="00DC71B0">
            <w:pPr>
              <w:pStyle w:val="af9"/>
            </w:pPr>
            <w:r>
              <w:rPr>
                <w:rFonts w:hint="eastAsia"/>
              </w:rPr>
              <w:t>虾泥</w:t>
            </w:r>
          </w:p>
        </w:tc>
      </w:tr>
    </w:tbl>
    <w:p w:rsidR="00DC71B0" w:rsidRPr="00DC71B0" w:rsidRDefault="00DC71B0" w:rsidP="00DC71B0">
      <w:pPr>
        <w:ind w:firstLine="480"/>
      </w:pPr>
      <w:r>
        <w:rPr>
          <w:rFonts w:hint="eastAsia"/>
        </w:rPr>
        <w:t>比如得到猪肉</w:t>
      </w:r>
      <w:r>
        <w:rPr>
          <w:rFonts w:hint="eastAsia"/>
        </w:rPr>
        <w:t>_</w:t>
      </w:r>
      <w:r>
        <w:t>1</w:t>
      </w:r>
      <w:r>
        <w:rPr>
          <w:rFonts w:hint="eastAsia"/>
        </w:rPr>
        <w:t>的小朋友任务卡上写着“去找白菜小哥</w:t>
      </w:r>
      <w:r w:rsidR="003B580F">
        <w:rPr>
          <w:rFonts w:hint="eastAsia"/>
        </w:rPr>
        <w:t>寻找线索</w:t>
      </w:r>
      <w:r>
        <w:rPr>
          <w:rFonts w:hint="eastAsia"/>
        </w:rPr>
        <w:t>”</w:t>
      </w:r>
      <w:r w:rsidR="003B580F">
        <w:rPr>
          <w:rFonts w:hint="eastAsia"/>
        </w:rPr>
        <w:t>。获得白菜的小朋友任务卡是“与来找你的人组队，并去找</w:t>
      </w:r>
      <w:r w:rsidR="003B580F">
        <w:rPr>
          <w:rFonts w:hint="eastAsia"/>
        </w:rPr>
        <w:t>1</w:t>
      </w:r>
      <w:r w:rsidR="003B580F">
        <w:t>00+200</w:t>
      </w:r>
      <w:r w:rsidR="003B580F">
        <w:rPr>
          <w:rFonts w:hint="eastAsia"/>
        </w:rPr>
        <w:t>答案的人组队（两个）。”获得芹菜的小朋友任务卡是“</w:t>
      </w:r>
      <w:r w:rsidR="003B580F">
        <w:rPr>
          <w:rFonts w:hint="eastAsia"/>
        </w:rPr>
        <w:t>=4</w:t>
      </w:r>
      <w:r w:rsidR="003B580F">
        <w:t>00-100</w:t>
      </w:r>
      <w:r w:rsidR="003B580F">
        <w:rPr>
          <w:rFonts w:hint="eastAsia"/>
        </w:rPr>
        <w:t>”，获得玉米粒的小朋友任务卡是“</w:t>
      </w:r>
      <w:r w:rsidR="003B580F">
        <w:rPr>
          <w:rFonts w:hint="eastAsia"/>
        </w:rPr>
        <w:t>=</w:t>
      </w:r>
      <w:r w:rsidR="003B580F">
        <w:t>150+150</w:t>
      </w:r>
      <w:r w:rsidR="003B580F">
        <w:rPr>
          <w:rFonts w:hint="eastAsia"/>
        </w:rPr>
        <w:t>”。</w:t>
      </w:r>
    </w:p>
    <w:p w:rsidR="00DC71B0" w:rsidRPr="00DC71B0" w:rsidRDefault="00DC71B0" w:rsidP="00DC71B0">
      <w:pPr>
        <w:pStyle w:val="30"/>
        <w:spacing w:before="240"/>
      </w:pPr>
      <w:r>
        <w:rPr>
          <w:rFonts w:hint="eastAsia"/>
        </w:rPr>
        <w:t>配馅活动流程</w:t>
      </w:r>
    </w:p>
    <w:p w:rsidR="00DC71B0" w:rsidRDefault="00DC71B0" w:rsidP="00DC71B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、小朋友通过手机打开网页，输入自己姓名，进入抽签页面。</w:t>
      </w:r>
    </w:p>
    <w:p w:rsidR="00DC71B0" w:rsidRDefault="00DC71B0" w:rsidP="00DC71B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、点击</w:t>
      </w:r>
      <w:r w:rsidR="000A0374">
        <w:rPr>
          <w:rFonts w:hint="eastAsia"/>
        </w:rPr>
        <w:t>“</w:t>
      </w:r>
      <w:r>
        <w:rPr>
          <w:rFonts w:hint="eastAsia"/>
        </w:rPr>
        <w:t>抽签</w:t>
      </w:r>
      <w:r w:rsidR="000A0374">
        <w:rPr>
          <w:rFonts w:hint="eastAsia"/>
        </w:rPr>
        <w:t>”</w:t>
      </w:r>
      <w:r>
        <w:rPr>
          <w:rFonts w:hint="eastAsia"/>
        </w:rPr>
        <w:t>按钮</w:t>
      </w:r>
      <w:r w:rsidR="003B580F">
        <w:rPr>
          <w:rFonts w:hint="eastAsia"/>
        </w:rPr>
        <w:t>后将弹出任务卡页面，任务卡页面上标识了你所获得食材、稍后参加猜馅活动的编号及组队线索。</w:t>
      </w:r>
    </w:p>
    <w:p w:rsidR="003B580F" w:rsidRDefault="003B580F" w:rsidP="00DC71B0">
      <w:pPr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、根据线索组队。</w:t>
      </w:r>
    </w:p>
    <w:p w:rsidR="00AC1B03" w:rsidRPr="00DC71B0" w:rsidRDefault="00AC1B03" w:rsidP="00DC71B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、大屏幕显示组队结果。</w:t>
      </w:r>
    </w:p>
    <w:p w:rsidR="00DC71B0" w:rsidRDefault="00DC71B0" w:rsidP="00DC71B0">
      <w:pPr>
        <w:pStyle w:val="2"/>
      </w:pPr>
      <w:bookmarkStart w:id="1" w:name="_Ref504664953"/>
      <w:r>
        <w:rPr>
          <w:rFonts w:hint="eastAsia"/>
        </w:rPr>
        <w:t>猜馅活动描述</w:t>
      </w:r>
      <w:bookmarkEnd w:id="1"/>
    </w:p>
    <w:p w:rsidR="003B580F" w:rsidRDefault="003B580F" w:rsidP="003B580F">
      <w:pPr>
        <w:pStyle w:val="30"/>
        <w:spacing w:before="240"/>
      </w:pPr>
      <w:r>
        <w:rPr>
          <w:rFonts w:hint="eastAsia"/>
        </w:rPr>
        <w:t>猜馅活动说明</w:t>
      </w:r>
    </w:p>
    <w:p w:rsidR="005874EE" w:rsidRDefault="005874EE" w:rsidP="005874E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、预先准备已编号的猜馅盘子（已经购买一次性餐盘，现场在盘底编号），现场按照《编号和饺子对应表》（需保密）在盘子中装入饺子。</w:t>
      </w:r>
    </w:p>
    <w:p w:rsidR="003B580F" w:rsidRDefault="005874EE" w:rsidP="005874E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、小朋友依照抽签活动中获得的猜馅活动编号领取相应号码的盘子。</w:t>
      </w:r>
    </w:p>
    <w:p w:rsidR="005874EE" w:rsidRDefault="005874EE" w:rsidP="005874E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、小朋友吃完饺子后猜出自己所吃食材。</w:t>
      </w:r>
    </w:p>
    <w:p w:rsidR="003B580F" w:rsidRDefault="003B580F" w:rsidP="003B580F">
      <w:pPr>
        <w:pStyle w:val="30"/>
        <w:spacing w:before="240"/>
      </w:pPr>
      <w:r>
        <w:rPr>
          <w:rFonts w:hint="eastAsia"/>
        </w:rPr>
        <w:t>猜馅活动流程</w:t>
      </w:r>
    </w:p>
    <w:p w:rsidR="005874EE" w:rsidRDefault="00B76626" w:rsidP="00B766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74EE">
        <w:rPr>
          <w:rFonts w:hint="eastAsia"/>
        </w:rPr>
        <w:t>小朋友通过手</w:t>
      </w:r>
      <w:r w:rsidR="000A0374">
        <w:rPr>
          <w:rFonts w:hint="eastAsia"/>
        </w:rPr>
        <w:t>机打开网页，输入自己姓名，点击</w:t>
      </w:r>
      <w:r w:rsidR="00AC1B03">
        <w:rPr>
          <w:rFonts w:hint="eastAsia"/>
        </w:rPr>
        <w:t>“</w:t>
      </w:r>
      <w:r w:rsidR="000A0374">
        <w:rPr>
          <w:rFonts w:hint="eastAsia"/>
        </w:rPr>
        <w:t>开始猜馅”按钮，进入猜馅活动。</w:t>
      </w:r>
    </w:p>
    <w:p w:rsidR="000A0374" w:rsidRDefault="00B76626" w:rsidP="00B766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0374">
        <w:rPr>
          <w:rFonts w:hint="eastAsia"/>
        </w:rPr>
        <w:t>猜馅活动页面中显示所有食材，勾选自己吃到的馅的食材，点击“提交答案”（馅的食材必须全部选上才算选对，比如吃的是猪肉白菜芹菜馅必须选猪肉、芹菜、白菜、玉米粒）。</w:t>
      </w:r>
    </w:p>
    <w:p w:rsidR="000A0374" w:rsidRDefault="000A0374" w:rsidP="00B76626">
      <w:pPr>
        <w:ind w:firstLine="480"/>
      </w:pPr>
      <w:r>
        <w:rPr>
          <w:rFonts w:hint="eastAsia"/>
        </w:rPr>
        <w:t>猜馅计时从点击“</w:t>
      </w:r>
      <w:r w:rsidR="00AC1B03">
        <w:rPr>
          <w:rFonts w:hint="eastAsia"/>
        </w:rPr>
        <w:t>开始</w:t>
      </w:r>
      <w:r>
        <w:rPr>
          <w:rFonts w:hint="eastAsia"/>
        </w:rPr>
        <w:t>猜馅”按钮开始到“提交答案”结束。</w:t>
      </w:r>
    </w:p>
    <w:p w:rsidR="000A0374" w:rsidRDefault="00B76626" w:rsidP="00B76626">
      <w:pPr>
        <w:ind w:firstLine="480"/>
      </w:pPr>
      <w:r>
        <w:t>3</w:t>
      </w:r>
      <w:r>
        <w:rPr>
          <w:rFonts w:hint="eastAsia"/>
        </w:rPr>
        <w:t>、</w:t>
      </w:r>
      <w:r w:rsidR="000A0374">
        <w:rPr>
          <w:rFonts w:hint="eastAsia"/>
        </w:rPr>
        <w:t>从选对的小朋友中选出猜馅</w:t>
      </w:r>
      <w:r>
        <w:rPr>
          <w:rFonts w:hint="eastAsia"/>
        </w:rPr>
        <w:t>计时</w:t>
      </w:r>
      <w:r w:rsidR="000A0374">
        <w:rPr>
          <w:rFonts w:hint="eastAsia"/>
        </w:rPr>
        <w:t>最</w:t>
      </w:r>
      <w:r>
        <w:rPr>
          <w:rFonts w:hint="eastAsia"/>
        </w:rPr>
        <w:t>短</w:t>
      </w:r>
      <w:r w:rsidR="000A0374">
        <w:rPr>
          <w:rFonts w:hint="eastAsia"/>
        </w:rPr>
        <w:t>的小朋友。</w:t>
      </w:r>
    </w:p>
    <w:p w:rsidR="000A0374" w:rsidRDefault="000A0374" w:rsidP="00B76626">
      <w:pPr>
        <w:ind w:firstLine="480"/>
      </w:pPr>
      <w:r w:rsidRPr="000A0374">
        <w:rPr>
          <w:rFonts w:hint="eastAsia"/>
        </w:rPr>
        <w:t>由于活动中每个小朋友随机吃到的饺子五种馅中的一种，五种馅食材数量不一。为了公平起见，每种馅的答对者里都会选中一名最快的作为“最佳小吃家”。</w:t>
      </w:r>
    </w:p>
    <w:p w:rsidR="00B76626" w:rsidRDefault="00B76626" w:rsidP="00B766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C1B03">
        <w:rPr>
          <w:rFonts w:hint="eastAsia"/>
        </w:rPr>
        <w:t>大屏幕显示</w:t>
      </w:r>
      <w:r>
        <w:rPr>
          <w:rFonts w:hint="eastAsia"/>
        </w:rPr>
        <w:t>五位“最佳小吃家”（如果有的话，有的馅可能没有一个小朋友答对）的猜馅计时，现场大家算出哪个小吃家平均猜馅速度最快（猜馅计时</w:t>
      </w:r>
      <w:r>
        <w:t>/</w:t>
      </w:r>
      <w:r>
        <w:rPr>
          <w:rFonts w:hint="eastAsia"/>
        </w:rPr>
        <w:t>馅的食材数量）作为猜馅王。</w:t>
      </w:r>
    </w:p>
    <w:p w:rsidR="00B76626" w:rsidRDefault="00B76626" w:rsidP="00B7662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、给“最佳小吃家”颁奖。</w:t>
      </w:r>
    </w:p>
    <w:p w:rsidR="00B76626" w:rsidRPr="005874EE" w:rsidRDefault="00B76626" w:rsidP="00B76626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、卖个关子说猜馅王还有一项神秘权力。</w:t>
      </w:r>
    </w:p>
    <w:p w:rsidR="00DC71B0" w:rsidRDefault="00DC71B0" w:rsidP="00DC71B0">
      <w:pPr>
        <w:pStyle w:val="2"/>
      </w:pPr>
      <w:bookmarkStart w:id="2" w:name="_Ref504665107"/>
      <w:r>
        <w:rPr>
          <w:rFonts w:hint="eastAsia"/>
        </w:rPr>
        <w:t>投票活动描述</w:t>
      </w:r>
      <w:bookmarkEnd w:id="2"/>
    </w:p>
    <w:p w:rsidR="00B76626" w:rsidRPr="00B76626" w:rsidRDefault="00B76626" w:rsidP="00B76626">
      <w:pPr>
        <w:pStyle w:val="30"/>
        <w:spacing w:before="240"/>
      </w:pPr>
      <w:r>
        <w:rPr>
          <w:rFonts w:hint="eastAsia"/>
        </w:rPr>
        <w:t>投票活动说明</w:t>
      </w:r>
    </w:p>
    <w:p w:rsidR="00B76626" w:rsidRDefault="00B76626" w:rsidP="00B76626">
      <w:pPr>
        <w:ind w:firstLine="480"/>
      </w:pPr>
      <w:r>
        <w:rPr>
          <w:rFonts w:hint="eastAsia"/>
        </w:rPr>
        <w:t>给</w:t>
      </w:r>
      <w:r w:rsidR="00AC1B03">
        <w:rPr>
          <w:rFonts w:hint="eastAsia"/>
        </w:rPr>
        <w:t>“</w:t>
      </w:r>
      <w:r>
        <w:rPr>
          <w:rFonts w:hint="eastAsia"/>
        </w:rPr>
        <w:t>最好吃的饺子</w:t>
      </w:r>
      <w:r w:rsidR="00AC1B03">
        <w:rPr>
          <w:rFonts w:hint="eastAsia"/>
        </w:rPr>
        <w:t>”</w:t>
      </w:r>
      <w:r>
        <w:rPr>
          <w:rFonts w:hint="eastAsia"/>
        </w:rPr>
        <w:t>投票</w:t>
      </w:r>
      <w:r w:rsidR="00AC1B03">
        <w:rPr>
          <w:rFonts w:hint="eastAsia"/>
        </w:rPr>
        <w:t>，每个小朋友一票，投完不能更改。</w:t>
      </w:r>
    </w:p>
    <w:p w:rsidR="00B76626" w:rsidRDefault="00B76626" w:rsidP="00AC1B03">
      <w:pPr>
        <w:pStyle w:val="30"/>
        <w:spacing w:before="240"/>
      </w:pPr>
      <w:r>
        <w:rPr>
          <w:rFonts w:hint="eastAsia"/>
        </w:rPr>
        <w:lastRenderedPageBreak/>
        <w:t>投票活动流程</w:t>
      </w:r>
    </w:p>
    <w:p w:rsidR="00AC1B03" w:rsidRDefault="00AC1B03" w:rsidP="00AC1B03">
      <w:pPr>
        <w:ind w:firstLine="480"/>
      </w:pPr>
      <w:r>
        <w:t>1</w:t>
      </w:r>
      <w:r>
        <w:rPr>
          <w:rFonts w:hint="eastAsia"/>
        </w:rPr>
        <w:t>、</w:t>
      </w:r>
      <w:r w:rsidRPr="00AC1B03">
        <w:rPr>
          <w:rFonts w:hint="eastAsia"/>
        </w:rPr>
        <w:t>小朋友通过手机打开网页，输入自己姓名，点击</w:t>
      </w:r>
      <w:r w:rsidRPr="00AC1B03">
        <w:rPr>
          <w:rFonts w:hint="eastAsia"/>
        </w:rPr>
        <w:t xml:space="preserve"> </w:t>
      </w:r>
      <w:r w:rsidRPr="00AC1B03">
        <w:rPr>
          <w:rFonts w:hint="eastAsia"/>
        </w:rPr>
        <w:t>“</w:t>
      </w:r>
      <w:r>
        <w:rPr>
          <w:rFonts w:hint="eastAsia"/>
        </w:rPr>
        <w:t>投票</w:t>
      </w:r>
      <w:r w:rsidRPr="00AC1B03">
        <w:rPr>
          <w:rFonts w:hint="eastAsia"/>
        </w:rPr>
        <w:t>”按钮，进入</w:t>
      </w:r>
      <w:r>
        <w:rPr>
          <w:rFonts w:hint="eastAsia"/>
        </w:rPr>
        <w:t>投票</w:t>
      </w:r>
      <w:r w:rsidRPr="00AC1B03">
        <w:rPr>
          <w:rFonts w:hint="eastAsia"/>
        </w:rPr>
        <w:t>活动。</w:t>
      </w:r>
    </w:p>
    <w:p w:rsidR="00AC1B03" w:rsidRDefault="00AC1B03" w:rsidP="00AC1B0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、页面上出现除自己组的其它组，点击自己想投组下的“投票”按钮。</w:t>
      </w:r>
    </w:p>
    <w:p w:rsidR="00AC1B03" w:rsidRDefault="00AC1B03" w:rsidP="00AC1B0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、大屏幕显示投票结果</w:t>
      </w:r>
    </w:p>
    <w:p w:rsidR="00AC1B03" w:rsidRDefault="00AC1B03" w:rsidP="00AC1B0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、有请猜馅王上讲台再投一票。</w:t>
      </w:r>
    </w:p>
    <w:p w:rsidR="00AC1B03" w:rsidRDefault="00AC1B03" w:rsidP="00AC1B0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、大屏幕显示投票结果。</w:t>
      </w:r>
    </w:p>
    <w:p w:rsidR="00AC1B03" w:rsidRDefault="00AC1B03" w:rsidP="00AC1B0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、给“最好吃的饺子”小组颁奖。</w:t>
      </w:r>
    </w:p>
    <w:p w:rsidR="00AC1B03" w:rsidRDefault="00AC1B03" w:rsidP="00AC1B03">
      <w:pPr>
        <w:pStyle w:val="2"/>
      </w:pPr>
      <w:bookmarkStart w:id="3" w:name="_Ref504665261"/>
      <w:r>
        <w:rPr>
          <w:rFonts w:hint="eastAsia"/>
        </w:rPr>
        <w:t>彩蛋活动</w:t>
      </w:r>
      <w:bookmarkEnd w:id="3"/>
    </w:p>
    <w:p w:rsidR="00AC1B03" w:rsidRDefault="00AC1B03" w:rsidP="00AC1B03">
      <w:pPr>
        <w:ind w:firstLine="480"/>
      </w:pPr>
      <w:r>
        <w:rPr>
          <w:rFonts w:hint="eastAsia"/>
        </w:rPr>
        <w:t>如果奖品足够多还可以通过教室中电脑访问抽奖网页（这个已提前准备），抽出</w:t>
      </w:r>
      <w:r w:rsidR="002838D5">
        <w:rPr>
          <w:rFonts w:hint="eastAsia"/>
        </w:rPr>
        <w:t>中奖号码（小朋友猜馅时的编号。）</w:t>
      </w:r>
    </w:p>
    <w:p w:rsidR="001E6A0F" w:rsidRDefault="001E6A0F" w:rsidP="00F311D1">
      <w:pPr>
        <w:pStyle w:val="1"/>
      </w:pPr>
      <w:r>
        <w:rPr>
          <w:rFonts w:hint="eastAsia"/>
        </w:rPr>
        <w:t>现场流程</w:t>
      </w:r>
    </w:p>
    <w:p w:rsidR="00F311D1" w:rsidRDefault="00F311D1" w:rsidP="00F311D1">
      <w:pPr>
        <w:pStyle w:val="2"/>
      </w:pPr>
      <w:r>
        <w:rPr>
          <w:rFonts w:hint="eastAsia"/>
        </w:rPr>
        <w:t>材料准备</w:t>
      </w:r>
    </w:p>
    <w:p w:rsidR="00F311D1" w:rsidRDefault="00F311D1" w:rsidP="00F311D1">
      <w:pPr>
        <w:pStyle w:val="30"/>
        <w:spacing w:before="240"/>
      </w:pPr>
      <w:r>
        <w:rPr>
          <w:rFonts w:hint="eastAsia"/>
        </w:rPr>
        <w:t>包饺子准备</w:t>
      </w:r>
    </w:p>
    <w:p w:rsidR="00626F01" w:rsidRPr="00626F01" w:rsidRDefault="00626F01" w:rsidP="00626F01">
      <w:pPr>
        <w:ind w:firstLine="480"/>
      </w:pPr>
      <w:r>
        <w:rPr>
          <w:rFonts w:hint="eastAsia"/>
        </w:rPr>
        <w:t>现场负责人负责核对数量并发放各组，共用设备检查是否可用。</w:t>
      </w:r>
    </w:p>
    <w:p w:rsidR="00F311D1" w:rsidRDefault="00F311D1" w:rsidP="00626F01">
      <w:pPr>
        <w:pStyle w:val="4"/>
      </w:pPr>
      <w:r>
        <w:rPr>
          <w:rFonts w:hint="eastAsia"/>
        </w:rPr>
        <w:t>灶具准备</w:t>
      </w:r>
    </w:p>
    <w:tbl>
      <w:tblPr>
        <w:tblStyle w:val="af5"/>
        <w:tblW w:w="0" w:type="auto"/>
        <w:tblLook w:val="04A0"/>
      </w:tblPr>
      <w:tblGrid>
        <w:gridCol w:w="1129"/>
        <w:gridCol w:w="2410"/>
        <w:gridCol w:w="3241"/>
        <w:gridCol w:w="2280"/>
      </w:tblGrid>
      <w:tr w:rsidR="00F311D1" w:rsidTr="00451748">
        <w:tc>
          <w:tcPr>
            <w:tcW w:w="1129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物品</w:t>
            </w:r>
          </w:p>
        </w:tc>
        <w:tc>
          <w:tcPr>
            <w:tcW w:w="3241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提供者</w:t>
            </w:r>
          </w:p>
        </w:tc>
        <w:tc>
          <w:tcPr>
            <w:tcW w:w="2280" w:type="dxa"/>
          </w:tcPr>
          <w:p w:rsidR="00F311D1" w:rsidRDefault="00F311D1" w:rsidP="00451748">
            <w:pPr>
              <w:pStyle w:val="af9"/>
            </w:pPr>
            <w:r>
              <w:rPr>
                <w:rFonts w:hint="eastAsia"/>
              </w:rPr>
              <w:t>现场负责人</w:t>
            </w: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擀面杖</w:t>
            </w:r>
            <w:r>
              <w:rPr>
                <w:rFonts w:hint="eastAsia"/>
              </w:rPr>
              <w:t>x</w:t>
            </w:r>
            <w:r>
              <w:t>10</w:t>
            </w:r>
          </w:p>
        </w:tc>
        <w:tc>
          <w:tcPr>
            <w:tcW w:w="3241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盖帘</w:t>
            </w:r>
            <w:r>
              <w:rPr>
                <w:rFonts w:hint="eastAsia"/>
              </w:rPr>
              <w:t>x</w:t>
            </w:r>
            <w:r>
              <w:t>10</w:t>
            </w:r>
          </w:p>
        </w:tc>
        <w:tc>
          <w:tcPr>
            <w:tcW w:w="3241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0548B9" w:rsidRDefault="00451748" w:rsidP="00451748">
            <w:pPr>
              <w:pStyle w:val="af9"/>
            </w:pPr>
            <w:r w:rsidRPr="000548B9">
              <w:t>3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餐盘</w:t>
            </w:r>
            <w:r>
              <w:rPr>
                <w:rFonts w:hint="eastAsia"/>
              </w:rPr>
              <w:t>x</w:t>
            </w:r>
            <w:r>
              <w:t>8</w:t>
            </w:r>
          </w:p>
        </w:tc>
        <w:tc>
          <w:tcPr>
            <w:tcW w:w="3241" w:type="dxa"/>
          </w:tcPr>
          <w:p w:rsidR="00451748" w:rsidRPr="00626F01" w:rsidRDefault="00451748" w:rsidP="00451748">
            <w:pPr>
              <w:pStyle w:val="af9"/>
            </w:pPr>
          </w:p>
        </w:tc>
        <w:tc>
          <w:tcPr>
            <w:tcW w:w="2280" w:type="dxa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0548B9" w:rsidRDefault="00451748" w:rsidP="00451748">
            <w:pPr>
              <w:pStyle w:val="af9"/>
            </w:pPr>
            <w:r w:rsidRPr="000548B9">
              <w:t>4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砧板</w:t>
            </w:r>
            <w:r>
              <w:rPr>
                <w:rFonts w:hint="eastAsia"/>
              </w:rPr>
              <w:t>？</w:t>
            </w:r>
          </w:p>
        </w:tc>
        <w:tc>
          <w:tcPr>
            <w:tcW w:w="3241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Default="00451748" w:rsidP="00451748">
            <w:pPr>
              <w:pStyle w:val="af9"/>
            </w:pPr>
            <w:r w:rsidRPr="000548B9">
              <w:t>5</w:t>
            </w:r>
          </w:p>
        </w:tc>
        <w:tc>
          <w:tcPr>
            <w:tcW w:w="2410" w:type="dxa"/>
          </w:tcPr>
          <w:p w:rsidR="00451748" w:rsidRPr="00AD03C0" w:rsidRDefault="00451748" w:rsidP="00451748">
            <w:pPr>
              <w:pStyle w:val="af9"/>
            </w:pPr>
            <w:r w:rsidRPr="00AD03C0">
              <w:rPr>
                <w:rFonts w:hint="eastAsia"/>
              </w:rPr>
              <w:t>锅</w:t>
            </w:r>
          </w:p>
        </w:tc>
        <w:tc>
          <w:tcPr>
            <w:tcW w:w="3241" w:type="dxa"/>
            <w:vMerge w:val="restart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幼儿园</w:t>
            </w: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1129" w:type="dxa"/>
          </w:tcPr>
          <w:p w:rsidR="00451748" w:rsidRPr="00AD03C0" w:rsidRDefault="00451748" w:rsidP="00451748">
            <w:pPr>
              <w:pStyle w:val="af9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451748" w:rsidRDefault="00451748" w:rsidP="00451748">
            <w:pPr>
              <w:pStyle w:val="af9"/>
            </w:pPr>
            <w:r w:rsidRPr="00AD03C0">
              <w:rPr>
                <w:rFonts w:hint="eastAsia"/>
              </w:rPr>
              <w:t>灶</w:t>
            </w:r>
          </w:p>
        </w:tc>
        <w:tc>
          <w:tcPr>
            <w:tcW w:w="3241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280" w:type="dxa"/>
            <w:vMerge/>
          </w:tcPr>
          <w:p w:rsidR="00451748" w:rsidRDefault="00451748" w:rsidP="00451748">
            <w:pPr>
              <w:pStyle w:val="af9"/>
            </w:pPr>
          </w:p>
        </w:tc>
      </w:tr>
    </w:tbl>
    <w:p w:rsidR="00F311D1" w:rsidRDefault="00626F01" w:rsidP="00626F01">
      <w:pPr>
        <w:pStyle w:val="4"/>
      </w:pPr>
      <w:r>
        <w:rPr>
          <w:rFonts w:hint="eastAsia"/>
        </w:rPr>
        <w:t>面准备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451748" w:rsidTr="00451748">
        <w:tc>
          <w:tcPr>
            <w:tcW w:w="954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物品</w:t>
            </w:r>
          </w:p>
        </w:tc>
        <w:tc>
          <w:tcPr>
            <w:tcW w:w="2225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提供者</w:t>
            </w: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现场负责人</w:t>
            </w: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红面</w:t>
            </w:r>
          </w:p>
        </w:tc>
        <w:tc>
          <w:tcPr>
            <w:tcW w:w="2225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绿面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3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紫面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Pr="00AE4A63" w:rsidRDefault="00451748" w:rsidP="00451748">
            <w:pPr>
              <w:pStyle w:val="af9"/>
            </w:pPr>
            <w:r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451748" w:rsidRPr="001F7163" w:rsidRDefault="00451748" w:rsidP="00451748">
            <w:pPr>
              <w:pStyle w:val="af9"/>
            </w:pPr>
            <w:r w:rsidRPr="001F7163">
              <w:rPr>
                <w:rFonts w:hint="eastAsia"/>
              </w:rPr>
              <w:t>橙面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  <w:tr w:rsidR="00451748" w:rsidTr="00451748">
        <w:tc>
          <w:tcPr>
            <w:tcW w:w="954" w:type="dxa"/>
          </w:tcPr>
          <w:p w:rsidR="00451748" w:rsidRDefault="00451748" w:rsidP="00451748">
            <w:pPr>
              <w:pStyle w:val="af9"/>
            </w:pPr>
            <w:r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451748" w:rsidRDefault="00451748" w:rsidP="00451748">
            <w:pPr>
              <w:pStyle w:val="af9"/>
            </w:pPr>
            <w:r w:rsidRPr="001F7163">
              <w:rPr>
                <w:rFonts w:hint="eastAsia"/>
              </w:rPr>
              <w:t>白面</w:t>
            </w:r>
          </w:p>
        </w:tc>
        <w:tc>
          <w:tcPr>
            <w:tcW w:w="2225" w:type="dxa"/>
            <w:vMerge/>
          </w:tcPr>
          <w:p w:rsidR="00451748" w:rsidRDefault="00451748" w:rsidP="00451748">
            <w:pPr>
              <w:pStyle w:val="af9"/>
            </w:pPr>
          </w:p>
        </w:tc>
        <w:tc>
          <w:tcPr>
            <w:tcW w:w="2192" w:type="dxa"/>
          </w:tcPr>
          <w:p w:rsidR="00451748" w:rsidRDefault="00451748" w:rsidP="00451748">
            <w:pPr>
              <w:pStyle w:val="af9"/>
            </w:pPr>
          </w:p>
        </w:tc>
        <w:tc>
          <w:tcPr>
            <w:tcW w:w="1770" w:type="dxa"/>
            <w:vMerge/>
          </w:tcPr>
          <w:p w:rsidR="00451748" w:rsidRDefault="00451748" w:rsidP="00451748">
            <w:pPr>
              <w:pStyle w:val="af9"/>
            </w:pPr>
          </w:p>
        </w:tc>
      </w:tr>
    </w:tbl>
    <w:p w:rsidR="00F311D1" w:rsidRDefault="007045A9" w:rsidP="007045A9">
      <w:pPr>
        <w:pStyle w:val="4"/>
      </w:pPr>
      <w:r>
        <w:rPr>
          <w:rFonts w:hint="eastAsia"/>
        </w:rPr>
        <w:t>馅准备</w:t>
      </w:r>
    </w:p>
    <w:p w:rsidR="007045A9" w:rsidRPr="007045A9" w:rsidRDefault="007045A9" w:rsidP="007045A9">
      <w:pPr>
        <w:pStyle w:val="5"/>
      </w:pPr>
      <w:r>
        <w:rPr>
          <w:rFonts w:hint="eastAsia"/>
        </w:rPr>
        <w:t>馅材料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7045A9" w:rsidRPr="003D3948" w:rsidTr="00D57223">
        <w:tc>
          <w:tcPr>
            <w:tcW w:w="954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物品</w:t>
            </w:r>
          </w:p>
        </w:tc>
        <w:tc>
          <w:tcPr>
            <w:tcW w:w="2225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提供者</w:t>
            </w:r>
          </w:p>
        </w:tc>
        <w:tc>
          <w:tcPr>
            <w:tcW w:w="2192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7045A9" w:rsidRPr="003D3948" w:rsidRDefault="007045A9" w:rsidP="003D3948">
            <w:pPr>
              <w:pStyle w:val="af9"/>
            </w:pPr>
            <w:r w:rsidRPr="003D3948">
              <w:rPr>
                <w:rFonts w:hint="eastAsia"/>
              </w:rPr>
              <w:t>现场负责人</w:t>
            </w: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白萝卜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6D3B44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木耳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lastRenderedPageBreak/>
              <w:t>3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鸡蛋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白菜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462E56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猪肉</w:t>
            </w:r>
            <w:r w:rsidRPr="003D3948">
              <w:rPr>
                <w:rFonts w:hint="eastAsia"/>
              </w:rPr>
              <w:t>x</w:t>
            </w:r>
            <w:r w:rsidRPr="003D3948">
              <w:t>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6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葱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7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胡萝卜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462E56">
            <w:pPr>
              <w:pStyle w:val="af9"/>
            </w:pPr>
            <w:bookmarkStart w:id="4" w:name="_GoBack"/>
            <w:bookmarkEnd w:id="4"/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8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猪肉</w:t>
            </w:r>
            <w:r w:rsidRPr="003D3948">
              <w:rPr>
                <w:rFonts w:hint="eastAsia"/>
              </w:rPr>
              <w:t>x</w:t>
            </w:r>
            <w:r>
              <w:t>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9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葱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0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芹菜</w:t>
            </w:r>
            <w:r w:rsidRPr="003D3948">
              <w:rPr>
                <w:rFonts w:hint="eastAsia"/>
              </w:rPr>
              <w:t>x1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1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羊肉</w:t>
            </w:r>
            <w:r w:rsidRPr="003D3948">
              <w:rPr>
                <w:rFonts w:hint="eastAsia"/>
              </w:rPr>
              <w:t>x0,5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2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韭菜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 w:val="restart"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3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荠菜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4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牛肉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5</w:t>
            </w:r>
          </w:p>
        </w:tc>
        <w:tc>
          <w:tcPr>
            <w:tcW w:w="1919" w:type="dxa"/>
          </w:tcPr>
          <w:p w:rsidR="00D57223" w:rsidRPr="003D3948" w:rsidRDefault="00D57223" w:rsidP="003D3948">
            <w:pPr>
              <w:pStyle w:val="af9"/>
            </w:pPr>
            <w:r w:rsidRPr="003D3948">
              <w:rPr>
                <w:rFonts w:hint="eastAsia"/>
              </w:rPr>
              <w:t>鲅鱼</w:t>
            </w:r>
            <w:r w:rsidRPr="003D3948">
              <w:rPr>
                <w:rFonts w:hint="eastAsia"/>
              </w:rPr>
              <w:t>x0.5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Pr="003D3948" w:rsidRDefault="00860073" w:rsidP="00860073">
            <w:pPr>
              <w:pStyle w:val="af9"/>
            </w:pPr>
            <w:r w:rsidRPr="003D3948">
              <w:rPr>
                <w:rFonts w:hint="eastAsia"/>
              </w:rPr>
              <w:t>1</w:t>
            </w:r>
            <w:r w:rsidRPr="003D3948">
              <w:t>6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虾泥</w:t>
            </w:r>
            <w:r>
              <w:rPr>
                <w:rFonts w:hint="eastAsia"/>
              </w:rPr>
              <w:t>x</w:t>
            </w:r>
            <w:r>
              <w:t>0.3</w:t>
            </w:r>
            <w:r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 w:rsidRPr="003D3948">
              <w:rPr>
                <w:rFonts w:hint="eastAsia"/>
              </w:rPr>
              <w:t>玉米粒</w:t>
            </w:r>
            <w:r w:rsidRPr="003D3948">
              <w:rPr>
                <w:rFonts w:hint="eastAsia"/>
              </w:rPr>
              <w:t>x0.3</w:t>
            </w:r>
            <w:r w:rsidRPr="003D3948">
              <w:rPr>
                <w:rFonts w:hint="eastAsia"/>
              </w:rPr>
              <w:t>（斤）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860073" w:rsidRPr="003D3948" w:rsidTr="00D57223">
        <w:tc>
          <w:tcPr>
            <w:tcW w:w="954" w:type="dxa"/>
          </w:tcPr>
          <w:p w:rsidR="00860073" w:rsidRDefault="00860073" w:rsidP="00860073">
            <w:pPr>
              <w:pStyle w:val="af9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9" w:type="dxa"/>
          </w:tcPr>
          <w:p w:rsidR="00860073" w:rsidRPr="003D3948" w:rsidRDefault="00860073" w:rsidP="00860073">
            <w:pPr>
              <w:pStyle w:val="af9"/>
            </w:pPr>
            <w:r>
              <w:rPr>
                <w:rFonts w:hint="eastAsia"/>
              </w:rPr>
              <w:t>和馅餐盒</w:t>
            </w:r>
            <w:r>
              <w:rPr>
                <w:rFonts w:hint="eastAsia"/>
              </w:rPr>
              <w:t>x</w:t>
            </w:r>
            <w:r>
              <w:t>40</w:t>
            </w:r>
          </w:p>
        </w:tc>
        <w:tc>
          <w:tcPr>
            <w:tcW w:w="2225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2192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  <w:tc>
          <w:tcPr>
            <w:tcW w:w="1770" w:type="dxa"/>
            <w:vMerge/>
          </w:tcPr>
          <w:p w:rsidR="00860073" w:rsidRPr="003D3948" w:rsidRDefault="00860073" w:rsidP="00860073">
            <w:pPr>
              <w:pStyle w:val="af9"/>
            </w:pPr>
          </w:p>
        </w:tc>
      </w:tr>
      <w:tr w:rsidR="00D57223" w:rsidRPr="003D3948" w:rsidTr="00D57223">
        <w:tc>
          <w:tcPr>
            <w:tcW w:w="954" w:type="dxa"/>
          </w:tcPr>
          <w:p w:rsidR="00D57223" w:rsidRDefault="00860073" w:rsidP="003D3948">
            <w:pPr>
              <w:pStyle w:val="af9"/>
            </w:pPr>
            <w:r>
              <w:rPr>
                <w:rFonts w:hint="eastAsia"/>
              </w:rPr>
              <w:t>19</w:t>
            </w:r>
          </w:p>
        </w:tc>
        <w:tc>
          <w:tcPr>
            <w:tcW w:w="1919" w:type="dxa"/>
          </w:tcPr>
          <w:p w:rsidR="00D57223" w:rsidRDefault="00D57223" w:rsidP="003D3948">
            <w:pPr>
              <w:pStyle w:val="af9"/>
            </w:pPr>
            <w:r>
              <w:rPr>
                <w:rFonts w:hint="eastAsia"/>
              </w:rPr>
              <w:t>和馅筷子</w:t>
            </w:r>
            <w:r>
              <w:rPr>
                <w:rFonts w:hint="eastAsia"/>
              </w:rPr>
              <w:t>x</w:t>
            </w:r>
            <w:r>
              <w:t>50</w:t>
            </w:r>
          </w:p>
        </w:tc>
        <w:tc>
          <w:tcPr>
            <w:tcW w:w="2225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2192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  <w:tc>
          <w:tcPr>
            <w:tcW w:w="1770" w:type="dxa"/>
            <w:vMerge/>
          </w:tcPr>
          <w:p w:rsidR="00D57223" w:rsidRPr="003D3948" w:rsidRDefault="00D57223" w:rsidP="003D3948">
            <w:pPr>
              <w:pStyle w:val="af9"/>
            </w:pPr>
          </w:p>
        </w:tc>
      </w:tr>
    </w:tbl>
    <w:p w:rsidR="00F557DB" w:rsidRDefault="00F557DB" w:rsidP="00F557DB">
      <w:pPr>
        <w:ind w:firstLine="480"/>
      </w:pPr>
      <w:r>
        <w:rPr>
          <w:rFonts w:hint="eastAsia"/>
        </w:rPr>
        <w:t>馅料现场负责人需要把两份猪肉分成三份，葱分成两份，并在每份食材上贴标签。方便领食材的小朋友按标签名称领取。</w:t>
      </w:r>
    </w:p>
    <w:p w:rsidR="007045A9" w:rsidRDefault="007045A9" w:rsidP="007045A9">
      <w:pPr>
        <w:pStyle w:val="5"/>
      </w:pPr>
      <w:r>
        <w:rPr>
          <w:rFonts w:hint="eastAsia"/>
        </w:rPr>
        <w:t>调料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192"/>
        <w:gridCol w:w="1770"/>
      </w:tblGrid>
      <w:tr w:rsidR="00F557DB" w:rsidRPr="003D3948" w:rsidTr="00D57223">
        <w:tc>
          <w:tcPr>
            <w:tcW w:w="954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序号</w:t>
            </w:r>
          </w:p>
        </w:tc>
        <w:tc>
          <w:tcPr>
            <w:tcW w:w="1919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物品</w:t>
            </w:r>
          </w:p>
        </w:tc>
        <w:tc>
          <w:tcPr>
            <w:tcW w:w="2192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F557DB" w:rsidRPr="003D3948" w:rsidRDefault="00F557DB" w:rsidP="00F557DB">
            <w:pPr>
              <w:pStyle w:val="af9"/>
            </w:pPr>
            <w:r w:rsidRPr="003D3948">
              <w:rPr>
                <w:rFonts w:hint="eastAsia"/>
              </w:rPr>
              <w:t>现场负责人</w:t>
            </w: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1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酱油</w:t>
            </w:r>
            <w:r w:rsidRPr="00514463">
              <w:rPr>
                <w:rFonts w:hint="eastAsia"/>
              </w:rPr>
              <w:t>x1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 w:val="restart"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2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盐</w:t>
            </w:r>
            <w:r w:rsidRPr="00514463">
              <w:rPr>
                <w:rFonts w:hint="eastAsia"/>
              </w:rPr>
              <w:t>x1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3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香油</w:t>
            </w:r>
            <w:r w:rsidRPr="00514463">
              <w:rPr>
                <w:rFonts w:hint="eastAsia"/>
              </w:rPr>
              <w:t>x0.3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 w:rsidRPr="00514463">
              <w:rPr>
                <w:rFonts w:hint="eastAsia"/>
              </w:rPr>
              <w:t>4</w:t>
            </w:r>
          </w:p>
        </w:tc>
        <w:tc>
          <w:tcPr>
            <w:tcW w:w="1919" w:type="dxa"/>
          </w:tcPr>
          <w:p w:rsidR="00DE4507" w:rsidRDefault="00DE4507" w:rsidP="00F557DB">
            <w:pPr>
              <w:pStyle w:val="af9"/>
            </w:pPr>
            <w:r w:rsidRPr="00514463">
              <w:rPr>
                <w:rFonts w:hint="eastAsia"/>
              </w:rPr>
              <w:t>鸡精</w:t>
            </w:r>
            <w:r w:rsidRPr="00514463">
              <w:rPr>
                <w:rFonts w:hint="eastAsia"/>
              </w:rPr>
              <w:t>x0.2</w:t>
            </w:r>
            <w:r w:rsidRPr="00514463">
              <w:rPr>
                <w:rFonts w:hint="eastAsia"/>
              </w:rPr>
              <w:t>（斤）</w:t>
            </w:r>
          </w:p>
        </w:tc>
        <w:tc>
          <w:tcPr>
            <w:tcW w:w="2192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  <w:tr w:rsidR="00DE4507" w:rsidRPr="003D3948" w:rsidTr="00D57223">
        <w:tc>
          <w:tcPr>
            <w:tcW w:w="954" w:type="dxa"/>
          </w:tcPr>
          <w:p w:rsidR="00DE4507" w:rsidRPr="00514463" w:rsidRDefault="00DE4507" w:rsidP="00F557DB">
            <w:pPr>
              <w:pStyle w:val="af9"/>
            </w:pPr>
            <w:r>
              <w:rPr>
                <w:rFonts w:hint="eastAsia"/>
              </w:rPr>
              <w:t>5</w:t>
            </w:r>
          </w:p>
        </w:tc>
        <w:tc>
          <w:tcPr>
            <w:tcW w:w="1919" w:type="dxa"/>
          </w:tcPr>
          <w:p w:rsidR="00DE4507" w:rsidRPr="00514463" w:rsidRDefault="00DE4507" w:rsidP="00F557DB">
            <w:pPr>
              <w:pStyle w:val="af9"/>
            </w:pPr>
            <w:r>
              <w:rPr>
                <w:rFonts w:hint="eastAsia"/>
              </w:rPr>
              <w:t>姜面</w:t>
            </w: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（袋）</w:t>
            </w:r>
          </w:p>
        </w:tc>
        <w:tc>
          <w:tcPr>
            <w:tcW w:w="2192" w:type="dxa"/>
          </w:tcPr>
          <w:p w:rsidR="00DE4507" w:rsidRPr="003D3948" w:rsidRDefault="00DE4507" w:rsidP="00F557DB">
            <w:pPr>
              <w:pStyle w:val="af9"/>
            </w:pPr>
          </w:p>
        </w:tc>
        <w:tc>
          <w:tcPr>
            <w:tcW w:w="1770" w:type="dxa"/>
            <w:vMerge/>
          </w:tcPr>
          <w:p w:rsidR="00DE4507" w:rsidRPr="003D3948" w:rsidRDefault="00DE4507" w:rsidP="00F557DB">
            <w:pPr>
              <w:pStyle w:val="af9"/>
            </w:pPr>
          </w:p>
        </w:tc>
      </w:tr>
    </w:tbl>
    <w:p w:rsidR="00F557DB" w:rsidRDefault="00DE4507" w:rsidP="00F557DB">
      <w:pPr>
        <w:ind w:firstLine="480"/>
      </w:pPr>
      <w:r>
        <w:rPr>
          <w:rFonts w:hint="eastAsia"/>
        </w:rPr>
        <w:t>调料负责人事先摆放好调料，不容易识别的调料加标签，方便调馅时取用。</w:t>
      </w:r>
    </w:p>
    <w:p w:rsidR="00DE4507" w:rsidRDefault="00DE4507" w:rsidP="00DE4507">
      <w:pPr>
        <w:pStyle w:val="30"/>
        <w:spacing w:before="240"/>
      </w:pPr>
      <w:r>
        <w:rPr>
          <w:rFonts w:hint="eastAsia"/>
        </w:rPr>
        <w:t>猜馅用盘准备</w:t>
      </w:r>
    </w:p>
    <w:p w:rsidR="00DE4507" w:rsidRDefault="00DE4507" w:rsidP="00DE4507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个纸盘，从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编号（可盘底贴标签纸）。由李老师负责，并根据《猜馅盘编号和馅对应表》分类，煮熟饺子后将盘子发放给相应分组盛饺子。</w:t>
      </w:r>
    </w:p>
    <w:p w:rsidR="00DE4507" w:rsidRDefault="00DE4507" w:rsidP="00DE4507">
      <w:pPr>
        <w:pStyle w:val="30"/>
        <w:spacing w:before="240"/>
      </w:pPr>
      <w:r>
        <w:rPr>
          <w:rFonts w:hint="eastAsia"/>
        </w:rPr>
        <w:t>其它物品准备</w:t>
      </w:r>
    </w:p>
    <w:tbl>
      <w:tblPr>
        <w:tblStyle w:val="af5"/>
        <w:tblW w:w="0" w:type="auto"/>
        <w:tblLook w:val="04A0"/>
      </w:tblPr>
      <w:tblGrid>
        <w:gridCol w:w="954"/>
        <w:gridCol w:w="1919"/>
        <w:gridCol w:w="2225"/>
        <w:gridCol w:w="2192"/>
        <w:gridCol w:w="1770"/>
      </w:tblGrid>
      <w:tr w:rsidR="00DE4507" w:rsidRPr="002D0C90" w:rsidTr="00D57223">
        <w:tc>
          <w:tcPr>
            <w:tcW w:w="954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序号</w:t>
            </w:r>
          </w:p>
        </w:tc>
        <w:tc>
          <w:tcPr>
            <w:tcW w:w="4144" w:type="dxa"/>
            <w:gridSpan w:val="2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物品</w:t>
            </w:r>
          </w:p>
        </w:tc>
        <w:tc>
          <w:tcPr>
            <w:tcW w:w="2192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具体提供者（微信）</w:t>
            </w:r>
          </w:p>
        </w:tc>
        <w:tc>
          <w:tcPr>
            <w:tcW w:w="1770" w:type="dxa"/>
          </w:tcPr>
          <w:p w:rsidR="00DE4507" w:rsidRPr="002D0C90" w:rsidRDefault="00DE4507" w:rsidP="002D0C90">
            <w:pPr>
              <w:pStyle w:val="af9"/>
            </w:pPr>
            <w:r w:rsidRPr="002D0C90">
              <w:rPr>
                <w:rFonts w:hint="eastAsia"/>
              </w:rPr>
              <w:t>现场负责人</w:t>
            </w: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1</w:t>
            </w:r>
          </w:p>
        </w:tc>
        <w:tc>
          <w:tcPr>
            <w:tcW w:w="1919" w:type="dxa"/>
            <w:vMerge w:val="restart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幸运馅</w:t>
            </w: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红葡萄干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 w:val="restart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 w:val="restart"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2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黑加仑干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3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蔓越莓干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4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草莓干</w:t>
            </w:r>
            <w:r w:rsidRPr="002D0C90">
              <w:rPr>
                <w:rFonts w:hint="eastAsia"/>
              </w:rPr>
              <w:t>x</w:t>
            </w:r>
            <w:r w:rsidRPr="002D0C90">
              <w:t>1</w:t>
            </w:r>
            <w:r w:rsidRPr="002D0C90">
              <w:rPr>
                <w:rFonts w:hint="eastAsia"/>
              </w:rPr>
              <w:t>（袋）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5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虾仁</w:t>
            </w:r>
          </w:p>
        </w:tc>
        <w:tc>
          <w:tcPr>
            <w:tcW w:w="2192" w:type="dxa"/>
            <w:vMerge w:val="restart"/>
          </w:tcPr>
          <w:p w:rsidR="000E06A2" w:rsidRPr="002D0C90" w:rsidRDefault="000E06A2" w:rsidP="006D3B44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6</w:t>
            </w:r>
          </w:p>
        </w:tc>
        <w:tc>
          <w:tcPr>
            <w:tcW w:w="1919" w:type="dxa"/>
            <w:vMerge w:val="restart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奖品</w:t>
            </w: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毛绒玩具</w:t>
            </w:r>
            <w:r w:rsidRPr="002D0C90">
              <w:rPr>
                <w:rFonts w:hint="eastAsia"/>
              </w:rPr>
              <w:t>x</w:t>
            </w:r>
            <w:r w:rsidRPr="002D0C90">
              <w:t>3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7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创意铅笔若干</w:t>
            </w:r>
          </w:p>
        </w:tc>
        <w:tc>
          <w:tcPr>
            <w:tcW w:w="2192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8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t>小奖品</w:t>
            </w:r>
          </w:p>
        </w:tc>
        <w:tc>
          <w:tcPr>
            <w:tcW w:w="2192" w:type="dxa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  <w:tr w:rsidR="000E06A2" w:rsidRPr="002D0C90" w:rsidTr="00D57223">
        <w:tc>
          <w:tcPr>
            <w:tcW w:w="954" w:type="dxa"/>
          </w:tcPr>
          <w:p w:rsidR="000E06A2" w:rsidRPr="002D0C90" w:rsidRDefault="000E06A2" w:rsidP="002D0C90">
            <w:pPr>
              <w:pStyle w:val="af9"/>
            </w:pPr>
            <w:r w:rsidRPr="002D0C90">
              <w:rPr>
                <w:rFonts w:hint="eastAsia"/>
              </w:rPr>
              <w:t>9</w:t>
            </w:r>
          </w:p>
        </w:tc>
        <w:tc>
          <w:tcPr>
            <w:tcW w:w="1919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2225" w:type="dxa"/>
          </w:tcPr>
          <w:p w:rsidR="000E06A2" w:rsidRPr="002D0C90" w:rsidRDefault="000E06A2" w:rsidP="002D0C90">
            <w:pPr>
              <w:pStyle w:val="af9"/>
            </w:pPr>
            <w:r w:rsidRPr="002D0C90">
              <w:t>糖果</w:t>
            </w:r>
          </w:p>
        </w:tc>
        <w:tc>
          <w:tcPr>
            <w:tcW w:w="2192" w:type="dxa"/>
          </w:tcPr>
          <w:p w:rsidR="000E06A2" w:rsidRPr="002D0C90" w:rsidRDefault="000E06A2" w:rsidP="002D0C90">
            <w:pPr>
              <w:pStyle w:val="af9"/>
            </w:pPr>
          </w:p>
        </w:tc>
        <w:tc>
          <w:tcPr>
            <w:tcW w:w="1770" w:type="dxa"/>
            <w:vMerge/>
          </w:tcPr>
          <w:p w:rsidR="000E06A2" w:rsidRPr="002D0C90" w:rsidRDefault="000E06A2" w:rsidP="002D0C90">
            <w:pPr>
              <w:pStyle w:val="af9"/>
            </w:pPr>
          </w:p>
        </w:tc>
      </w:tr>
    </w:tbl>
    <w:p w:rsidR="00DE4507" w:rsidRPr="00DE4507" w:rsidRDefault="000E06A2" w:rsidP="00DE4507">
      <w:pPr>
        <w:ind w:firstLine="480"/>
      </w:pPr>
      <w:r>
        <w:lastRenderedPageBreak/>
        <w:t>现场负责人需要给每组分配幸运馅，搭配奖品</w:t>
      </w:r>
      <w:r>
        <w:rPr>
          <w:rFonts w:hint="eastAsia"/>
        </w:rPr>
        <w:t>并为幸运</w:t>
      </w:r>
      <w:r>
        <w:t>小朋友及获奖小朋友</w:t>
      </w:r>
      <w:r>
        <w:rPr>
          <w:rFonts w:hint="eastAsia"/>
        </w:rPr>
        <w:t>颁奖。</w:t>
      </w:r>
    </w:p>
    <w:p w:rsidR="00F311D1" w:rsidRDefault="00F311D1" w:rsidP="00F311D1">
      <w:pPr>
        <w:pStyle w:val="2"/>
      </w:pPr>
      <w:r>
        <w:rPr>
          <w:rFonts w:hint="eastAsia"/>
        </w:rPr>
        <w:t>配馅活动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通过手机抽签并查看任务卡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具体见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_Ref504663382 \w \h</w:instrText>
      </w:r>
      <w:r>
        <w:instrText xml:space="preserve"> </w:instrText>
      </w:r>
      <w:r w:rsidR="00CB62E8">
        <w:fldChar w:fldCharType="separate"/>
      </w:r>
      <w:r>
        <w:t>1.1</w:t>
      </w:r>
      <w:r w:rsidR="00CB62E8">
        <w:fldChar w:fldCharType="end"/>
      </w:r>
      <w:r w:rsidR="00CB62E8">
        <w:fldChar w:fldCharType="begin"/>
      </w:r>
      <w:r>
        <w:instrText xml:space="preserve"> REF _Ref504663382 \h </w:instrText>
      </w:r>
      <w:r w:rsidR="00CB62E8">
        <w:fldChar w:fldCharType="separate"/>
      </w:r>
      <w:r>
        <w:rPr>
          <w:rFonts w:hint="eastAsia"/>
        </w:rPr>
        <w:t>配馅活动描述</w:t>
      </w:r>
      <w:r w:rsidR="00CB62E8">
        <w:fldChar w:fldCharType="end"/>
      </w:r>
      <w:r>
        <w:rPr>
          <w:rFonts w:hint="eastAsia"/>
        </w:rPr>
        <w:t>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组队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提示：拿肉的小朋友为线索开端。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领取食材</w:t>
      </w:r>
    </w:p>
    <w:p w:rsidR="00661450" w:rsidRPr="00661450" w:rsidRDefault="00661450" w:rsidP="00661450">
      <w:pPr>
        <w:ind w:firstLine="480"/>
      </w:pPr>
      <w:r>
        <w:rPr>
          <w:rFonts w:hint="eastAsia"/>
        </w:rPr>
        <w:t>组队完成后，按队领取食材。领食材时用手机出示抽到的食材页面。请每队拿到食材是肉的小朋友</w:t>
      </w:r>
      <w:r w:rsidR="00D57223">
        <w:rPr>
          <w:rFonts w:hint="eastAsia"/>
        </w:rPr>
        <w:t>家长请负责组织本队小朋友去领取食材并按需领取和馅餐盒、筷子。</w:t>
      </w:r>
    </w:p>
    <w:p w:rsidR="00661450" w:rsidRDefault="00661450" w:rsidP="00661450">
      <w:pPr>
        <w:pStyle w:val="30"/>
        <w:spacing w:before="240"/>
      </w:pPr>
      <w:r>
        <w:rPr>
          <w:rFonts w:hint="eastAsia"/>
        </w:rPr>
        <w:t>和馅</w:t>
      </w:r>
    </w:p>
    <w:p w:rsidR="00661450" w:rsidRPr="00661450" w:rsidRDefault="00D57223" w:rsidP="00661450">
      <w:pPr>
        <w:ind w:firstLine="480"/>
      </w:pPr>
      <w:r>
        <w:rPr>
          <w:rFonts w:hint="eastAsia"/>
        </w:rPr>
        <w:t>每队选出和馅牛人，自取调料和馅。</w:t>
      </w:r>
    </w:p>
    <w:p w:rsidR="00F311D1" w:rsidRDefault="00F311D1" w:rsidP="00F311D1">
      <w:pPr>
        <w:pStyle w:val="2"/>
      </w:pPr>
      <w:r>
        <w:rPr>
          <w:rFonts w:hint="eastAsia"/>
        </w:rPr>
        <w:t>包饺子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擀皮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各组包饺子</w:t>
      </w:r>
    </w:p>
    <w:p w:rsidR="00D8676A" w:rsidRDefault="00D8676A" w:rsidP="00D8676A">
      <w:pPr>
        <w:ind w:firstLine="480"/>
      </w:pPr>
      <w:r>
        <w:rPr>
          <w:rFonts w:hint="eastAsia"/>
        </w:rPr>
        <w:t>各组家长七手八脚用自己的馅包饺子。从每组取七个饺子为猜馅用饺做准备。</w:t>
      </w:r>
    </w:p>
    <w:p w:rsidR="00723331" w:rsidRPr="00D8676A" w:rsidRDefault="00723331" w:rsidP="00D8676A">
      <w:pPr>
        <w:ind w:firstLine="480"/>
      </w:pPr>
      <w:r>
        <w:rPr>
          <w:rFonts w:hint="eastAsia"/>
        </w:rPr>
        <w:t>指定两位家长包参赛作品。</w:t>
      </w:r>
    </w:p>
    <w:p w:rsidR="00D57223" w:rsidRDefault="00D57223" w:rsidP="00D57223">
      <w:pPr>
        <w:pStyle w:val="30"/>
        <w:spacing w:before="240"/>
      </w:pPr>
      <w:r>
        <w:rPr>
          <w:rFonts w:hint="eastAsia"/>
        </w:rPr>
        <w:t>各组煮饺子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先煮猜馅用饺（七个一组）。需要李老师配合。</w:t>
      </w:r>
    </w:p>
    <w:p w:rsidR="00F311D1" w:rsidRDefault="00F311D1" w:rsidP="00F311D1">
      <w:pPr>
        <w:pStyle w:val="2"/>
      </w:pPr>
      <w:r>
        <w:rPr>
          <w:rFonts w:hint="eastAsia"/>
        </w:rPr>
        <w:t>猜馅活动</w:t>
      </w:r>
    </w:p>
    <w:p w:rsidR="00D8676A" w:rsidRDefault="00D8676A" w:rsidP="00D8676A">
      <w:pPr>
        <w:pStyle w:val="30"/>
        <w:spacing w:before="240"/>
      </w:pPr>
      <w:r>
        <w:rPr>
          <w:rFonts w:hint="eastAsia"/>
        </w:rPr>
        <w:t>小朋友领猜馅用盘中的饺子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小朋友按猜馅活动编号领取对应的猜馅用盘。吃完饺子后可进行猜馅活动。</w:t>
      </w:r>
    </w:p>
    <w:p w:rsidR="00D8676A" w:rsidRDefault="00D8676A" w:rsidP="00D8676A">
      <w:pPr>
        <w:pStyle w:val="30"/>
        <w:spacing w:before="240"/>
      </w:pPr>
      <w:r>
        <w:rPr>
          <w:rFonts w:hint="eastAsia"/>
        </w:rPr>
        <w:t>通过手机猜馅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_Ref504664953 \r \h</w:instrText>
      </w:r>
      <w:r>
        <w:instrText xml:space="preserve"> </w:instrText>
      </w:r>
      <w:r w:rsidR="00CB62E8">
        <w:fldChar w:fldCharType="separate"/>
      </w:r>
      <w:r>
        <w:t>1.2</w:t>
      </w:r>
      <w:r w:rsidR="00CB62E8">
        <w:fldChar w:fldCharType="end"/>
      </w:r>
      <w:r w:rsidR="00CB62E8">
        <w:fldChar w:fldCharType="begin"/>
      </w:r>
      <w:r>
        <w:instrText xml:space="preserve"> REF _Ref504664953 \h </w:instrText>
      </w:r>
      <w:r w:rsidR="00CB62E8">
        <w:fldChar w:fldCharType="separate"/>
      </w:r>
      <w:r>
        <w:rPr>
          <w:rFonts w:hint="eastAsia"/>
        </w:rPr>
        <w:t>猜馅活动描述</w:t>
      </w:r>
      <w:r w:rsidR="00CB62E8">
        <w:fldChar w:fldCharType="end"/>
      </w:r>
      <w:r>
        <w:rPr>
          <w:rFonts w:hint="eastAsia"/>
        </w:rPr>
        <w:t>。</w:t>
      </w:r>
    </w:p>
    <w:p w:rsidR="00F311D1" w:rsidRDefault="00F311D1" w:rsidP="00F311D1">
      <w:pPr>
        <w:pStyle w:val="2"/>
      </w:pPr>
      <w:r>
        <w:rPr>
          <w:rFonts w:hint="eastAsia"/>
        </w:rPr>
        <w:lastRenderedPageBreak/>
        <w:t>吃饺子</w:t>
      </w:r>
    </w:p>
    <w:p w:rsidR="00D8676A" w:rsidRPr="00D8676A" w:rsidRDefault="00D8676A" w:rsidP="00D8676A">
      <w:pPr>
        <w:ind w:firstLine="480"/>
      </w:pPr>
      <w:r>
        <w:rPr>
          <w:rFonts w:hint="eastAsia"/>
        </w:rPr>
        <w:t>大家自由品尝各口味饺子并实时领取幸运奖。</w:t>
      </w:r>
    </w:p>
    <w:p w:rsidR="00D91C1A" w:rsidRDefault="00F311D1" w:rsidP="00F311D1">
      <w:pPr>
        <w:pStyle w:val="2"/>
      </w:pPr>
      <w:r>
        <w:rPr>
          <w:rFonts w:hint="eastAsia"/>
        </w:rPr>
        <w:t>投票活动</w:t>
      </w:r>
    </w:p>
    <w:p w:rsidR="00723331" w:rsidRDefault="00723331" w:rsidP="00723331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_Ref504665107 \r \h</w:instrText>
      </w:r>
      <w:r>
        <w:instrText xml:space="preserve"> </w:instrText>
      </w:r>
      <w:r w:rsidR="00CB62E8">
        <w:fldChar w:fldCharType="separate"/>
      </w:r>
      <w:r>
        <w:t>1.3</w:t>
      </w:r>
      <w:r w:rsidR="00CB62E8">
        <w:fldChar w:fldCharType="end"/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_Ref504665107 \h</w:instrText>
      </w:r>
      <w:r>
        <w:instrText xml:space="preserve"> </w:instrText>
      </w:r>
      <w:r w:rsidR="00CB62E8">
        <w:fldChar w:fldCharType="separate"/>
      </w:r>
      <w:r>
        <w:rPr>
          <w:rFonts w:hint="eastAsia"/>
        </w:rPr>
        <w:t>投票活动描述</w:t>
      </w:r>
      <w:r w:rsidR="00CB62E8">
        <w:fldChar w:fldCharType="end"/>
      </w:r>
      <w:r>
        <w:rPr>
          <w:rFonts w:hint="eastAsia"/>
        </w:rPr>
        <w:t>。</w:t>
      </w:r>
    </w:p>
    <w:p w:rsidR="00E610D6" w:rsidRDefault="00E610D6" w:rsidP="00E610D6">
      <w:pPr>
        <w:pStyle w:val="2"/>
      </w:pPr>
      <w:r>
        <w:rPr>
          <w:rFonts w:hint="eastAsia"/>
        </w:rPr>
        <w:t>如果大家未尽兴……</w:t>
      </w:r>
    </w:p>
    <w:p w:rsidR="00E610D6" w:rsidRPr="00E610D6" w:rsidRDefault="00E610D6" w:rsidP="00E610D6">
      <w:pPr>
        <w:ind w:firstLine="480"/>
      </w:pPr>
      <w:r>
        <w:rPr>
          <w:rFonts w:hint="eastAsia"/>
        </w:rPr>
        <w:t>见</w:t>
      </w:r>
      <w:r w:rsidR="00CB62E8">
        <w:fldChar w:fldCharType="begin"/>
      </w:r>
      <w:r>
        <w:instrText xml:space="preserve"> </w:instrText>
      </w:r>
      <w:r>
        <w:rPr>
          <w:rFonts w:hint="eastAsia"/>
        </w:rPr>
        <w:instrText>REF _Ref504665261 \r \h</w:instrText>
      </w:r>
      <w:r>
        <w:instrText xml:space="preserve"> </w:instrText>
      </w:r>
      <w:r w:rsidR="00CB62E8">
        <w:fldChar w:fldCharType="separate"/>
      </w:r>
      <w:r>
        <w:t>1.4</w:t>
      </w:r>
      <w:r w:rsidR="00CB62E8">
        <w:fldChar w:fldCharType="end"/>
      </w:r>
      <w:r w:rsidR="00CB62E8">
        <w:fldChar w:fldCharType="begin"/>
      </w:r>
      <w:r>
        <w:instrText xml:space="preserve"> REF _Ref504665261 \h </w:instrText>
      </w:r>
      <w:r w:rsidR="00CB62E8">
        <w:fldChar w:fldCharType="separate"/>
      </w:r>
      <w:r>
        <w:rPr>
          <w:rFonts w:hint="eastAsia"/>
        </w:rPr>
        <w:t>彩蛋活动</w:t>
      </w:r>
      <w:r w:rsidR="00CB62E8">
        <w:fldChar w:fldCharType="end"/>
      </w:r>
      <w:r>
        <w:rPr>
          <w:rFonts w:hint="eastAsia"/>
        </w:rPr>
        <w:t>。</w:t>
      </w:r>
    </w:p>
    <w:sectPr w:rsidR="00E610D6" w:rsidRPr="00E610D6" w:rsidSect="005F4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8" w:bottom="1440" w:left="1418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93" w:rsidRDefault="00983B93" w:rsidP="0005734E">
      <w:pPr>
        <w:ind w:firstLine="480"/>
      </w:pPr>
      <w:r>
        <w:separator/>
      </w:r>
    </w:p>
  </w:endnote>
  <w:endnote w:type="continuationSeparator" w:id="0">
    <w:p w:rsidR="00983B93" w:rsidRDefault="00983B93" w:rsidP="0005734E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 w:rsidP="003206A2">
    <w:pPr>
      <w:pStyle w:val="ab"/>
      <w:ind w:firstLine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CB62E8">
      <w:rPr>
        <w:rStyle w:val="ad"/>
      </w:rPr>
      <w:fldChar w:fldCharType="begin"/>
    </w:r>
    <w:r>
      <w:rPr>
        <w:rStyle w:val="ad"/>
      </w:rPr>
      <w:instrText xml:space="preserve"> PAGE </w:instrText>
    </w:r>
    <w:r w:rsidR="00CB62E8">
      <w:rPr>
        <w:rStyle w:val="ad"/>
      </w:rPr>
      <w:fldChar w:fldCharType="separate"/>
    </w:r>
    <w:r w:rsidR="00D50F55">
      <w:rPr>
        <w:rStyle w:val="ad"/>
        <w:noProof/>
      </w:rPr>
      <w:t>1</w:t>
    </w:r>
    <w:r w:rsidR="00CB62E8">
      <w:rPr>
        <w:rStyle w:val="ad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 </w:t>
    </w:r>
    <w:r w:rsidR="00CB62E8">
      <w:rPr>
        <w:rStyle w:val="ad"/>
      </w:rPr>
      <w:fldChar w:fldCharType="begin"/>
    </w:r>
    <w:r>
      <w:rPr>
        <w:rStyle w:val="ad"/>
      </w:rPr>
      <w:instrText xml:space="preserve"> NUMPAGES </w:instrText>
    </w:r>
    <w:r w:rsidR="00CB62E8">
      <w:rPr>
        <w:rStyle w:val="ad"/>
      </w:rPr>
      <w:fldChar w:fldCharType="separate"/>
    </w:r>
    <w:r w:rsidR="00D50F55">
      <w:rPr>
        <w:rStyle w:val="ad"/>
        <w:noProof/>
      </w:rPr>
      <w:t>6</w:t>
    </w:r>
    <w:r w:rsidR="00CB62E8">
      <w:rPr>
        <w:rStyle w:val="ad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93" w:rsidRDefault="00983B93" w:rsidP="0005734E">
      <w:pPr>
        <w:ind w:firstLine="480"/>
      </w:pPr>
      <w:r>
        <w:separator/>
      </w:r>
    </w:p>
  </w:footnote>
  <w:footnote w:type="continuationSeparator" w:id="0">
    <w:p w:rsidR="00983B93" w:rsidRDefault="00983B93" w:rsidP="0005734E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Pr="005F4EFA" w:rsidRDefault="00D57223" w:rsidP="005F4EFA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223" w:rsidRDefault="00D57223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E3886F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2F8834E8"/>
    <w:multiLevelType w:val="multilevel"/>
    <w:tmpl w:val="5CEA15F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a0"/>
      <w:lvlText w:val="%1.%2.%3.%4.%5.%6"/>
      <w:lvlJc w:val="left"/>
      <w:pPr>
        <w:tabs>
          <w:tab w:val="num" w:pos="1152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pStyle w:val="a1"/>
      <w:lvlText w:val="%1.%2.%3.%4.%5.%6.%7"/>
      <w:lvlJc w:val="left"/>
      <w:pPr>
        <w:tabs>
          <w:tab w:val="num" w:pos="129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3235266"/>
    <w:multiLevelType w:val="hybridMultilevel"/>
    <w:tmpl w:val="10C84742"/>
    <w:lvl w:ilvl="0" w:tplc="B1824B7A">
      <w:start w:val="1"/>
      <w:numFmt w:val="bullet"/>
      <w:pStyle w:val="a2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1A6AD2E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B6257C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D5608C4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94474A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E92B3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0F4499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FD2380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5CB0A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5E13960"/>
    <w:multiLevelType w:val="hybridMultilevel"/>
    <w:tmpl w:val="F642EC28"/>
    <w:lvl w:ilvl="0" w:tplc="D26E7572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2E4A3C7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CE8E31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D82B9D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DB6122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966F01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2D6DC5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59EC2E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1160F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23B1E07"/>
    <w:multiLevelType w:val="hybridMultilevel"/>
    <w:tmpl w:val="2EB64172"/>
    <w:lvl w:ilvl="0" w:tplc="0409000B">
      <w:start w:val="1"/>
      <w:numFmt w:val="bullet"/>
      <w:pStyle w:val="a3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hideSpellingErrors/>
  <w:attachedTemplate r:id="rId1"/>
  <w:stylePaneFormatFilter w:val="3F0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1B0"/>
    <w:rsid w:val="0001024D"/>
    <w:rsid w:val="00014927"/>
    <w:rsid w:val="00016519"/>
    <w:rsid w:val="00024E99"/>
    <w:rsid w:val="00027062"/>
    <w:rsid w:val="00027394"/>
    <w:rsid w:val="0004428B"/>
    <w:rsid w:val="000449ED"/>
    <w:rsid w:val="0005734E"/>
    <w:rsid w:val="00064F7A"/>
    <w:rsid w:val="00071657"/>
    <w:rsid w:val="00072181"/>
    <w:rsid w:val="000748AD"/>
    <w:rsid w:val="00077736"/>
    <w:rsid w:val="00082E19"/>
    <w:rsid w:val="00083916"/>
    <w:rsid w:val="00084B5F"/>
    <w:rsid w:val="00096FF5"/>
    <w:rsid w:val="000A0374"/>
    <w:rsid w:val="000A1AA7"/>
    <w:rsid w:val="000A44B8"/>
    <w:rsid w:val="000B0887"/>
    <w:rsid w:val="000C02D4"/>
    <w:rsid w:val="000D25CB"/>
    <w:rsid w:val="000D2F0F"/>
    <w:rsid w:val="000D31AE"/>
    <w:rsid w:val="000D3F3B"/>
    <w:rsid w:val="000D663E"/>
    <w:rsid w:val="000E06A2"/>
    <w:rsid w:val="000E6852"/>
    <w:rsid w:val="000F2CE4"/>
    <w:rsid w:val="000F5DCD"/>
    <w:rsid w:val="00113FC3"/>
    <w:rsid w:val="00115BFA"/>
    <w:rsid w:val="00120D75"/>
    <w:rsid w:val="00121720"/>
    <w:rsid w:val="00125E5D"/>
    <w:rsid w:val="00133440"/>
    <w:rsid w:val="00140453"/>
    <w:rsid w:val="00146A3E"/>
    <w:rsid w:val="0015374A"/>
    <w:rsid w:val="001751A9"/>
    <w:rsid w:val="00183A2A"/>
    <w:rsid w:val="00183B67"/>
    <w:rsid w:val="001900FC"/>
    <w:rsid w:val="001B74FE"/>
    <w:rsid w:val="001C140A"/>
    <w:rsid w:val="001C53F6"/>
    <w:rsid w:val="001D1FB3"/>
    <w:rsid w:val="001D5A28"/>
    <w:rsid w:val="001E2424"/>
    <w:rsid w:val="001E580E"/>
    <w:rsid w:val="001E6A0F"/>
    <w:rsid w:val="001E6BF5"/>
    <w:rsid w:val="001E76F2"/>
    <w:rsid w:val="001E7A11"/>
    <w:rsid w:val="00200889"/>
    <w:rsid w:val="0021399B"/>
    <w:rsid w:val="00216978"/>
    <w:rsid w:val="00217B23"/>
    <w:rsid w:val="0023544F"/>
    <w:rsid w:val="002416B3"/>
    <w:rsid w:val="0024236C"/>
    <w:rsid w:val="00245AA5"/>
    <w:rsid w:val="00253F0B"/>
    <w:rsid w:val="00257625"/>
    <w:rsid w:val="00262A32"/>
    <w:rsid w:val="00272B2D"/>
    <w:rsid w:val="002838D5"/>
    <w:rsid w:val="002A182E"/>
    <w:rsid w:val="002A2EF6"/>
    <w:rsid w:val="002A35F9"/>
    <w:rsid w:val="002B4E7A"/>
    <w:rsid w:val="002B626E"/>
    <w:rsid w:val="002B725F"/>
    <w:rsid w:val="002C337E"/>
    <w:rsid w:val="002C6047"/>
    <w:rsid w:val="002D0C90"/>
    <w:rsid w:val="002D2805"/>
    <w:rsid w:val="002D373C"/>
    <w:rsid w:val="002D4865"/>
    <w:rsid w:val="00306FBC"/>
    <w:rsid w:val="00306FFE"/>
    <w:rsid w:val="00317EDF"/>
    <w:rsid w:val="003206A2"/>
    <w:rsid w:val="00321E0F"/>
    <w:rsid w:val="003238D2"/>
    <w:rsid w:val="00326AD0"/>
    <w:rsid w:val="00327FF9"/>
    <w:rsid w:val="00343F50"/>
    <w:rsid w:val="00352817"/>
    <w:rsid w:val="00354D81"/>
    <w:rsid w:val="00365928"/>
    <w:rsid w:val="00371F81"/>
    <w:rsid w:val="003731DA"/>
    <w:rsid w:val="00385F2E"/>
    <w:rsid w:val="003864F9"/>
    <w:rsid w:val="003876C4"/>
    <w:rsid w:val="00387C75"/>
    <w:rsid w:val="003972B0"/>
    <w:rsid w:val="003A3371"/>
    <w:rsid w:val="003A66B8"/>
    <w:rsid w:val="003B580F"/>
    <w:rsid w:val="003C5CD2"/>
    <w:rsid w:val="003D38EB"/>
    <w:rsid w:val="003D3948"/>
    <w:rsid w:val="003E2B96"/>
    <w:rsid w:val="003E2CCC"/>
    <w:rsid w:val="003E41A4"/>
    <w:rsid w:val="003E7364"/>
    <w:rsid w:val="003E76C1"/>
    <w:rsid w:val="003F11D5"/>
    <w:rsid w:val="00412EE8"/>
    <w:rsid w:val="004151FB"/>
    <w:rsid w:val="00435C8E"/>
    <w:rsid w:val="004377C5"/>
    <w:rsid w:val="004448F5"/>
    <w:rsid w:val="00451748"/>
    <w:rsid w:val="00451A78"/>
    <w:rsid w:val="00462E56"/>
    <w:rsid w:val="00465E64"/>
    <w:rsid w:val="00467558"/>
    <w:rsid w:val="00471F8A"/>
    <w:rsid w:val="00480A9A"/>
    <w:rsid w:val="004818A4"/>
    <w:rsid w:val="004901B2"/>
    <w:rsid w:val="00490D16"/>
    <w:rsid w:val="00495EB2"/>
    <w:rsid w:val="004A1E10"/>
    <w:rsid w:val="004B6E34"/>
    <w:rsid w:val="004B734A"/>
    <w:rsid w:val="004E47D2"/>
    <w:rsid w:val="004F336A"/>
    <w:rsid w:val="004F43D1"/>
    <w:rsid w:val="004F43F9"/>
    <w:rsid w:val="004F7EA3"/>
    <w:rsid w:val="00503D09"/>
    <w:rsid w:val="00504F40"/>
    <w:rsid w:val="0051314B"/>
    <w:rsid w:val="00517959"/>
    <w:rsid w:val="00521616"/>
    <w:rsid w:val="0052285E"/>
    <w:rsid w:val="00527479"/>
    <w:rsid w:val="005312CC"/>
    <w:rsid w:val="00534F3E"/>
    <w:rsid w:val="00544E54"/>
    <w:rsid w:val="00546E8C"/>
    <w:rsid w:val="00546FDC"/>
    <w:rsid w:val="005501FF"/>
    <w:rsid w:val="0055760C"/>
    <w:rsid w:val="00563B7A"/>
    <w:rsid w:val="00566FE0"/>
    <w:rsid w:val="0057353B"/>
    <w:rsid w:val="00577F63"/>
    <w:rsid w:val="005800FD"/>
    <w:rsid w:val="00584F1A"/>
    <w:rsid w:val="00585319"/>
    <w:rsid w:val="00585EC6"/>
    <w:rsid w:val="00587163"/>
    <w:rsid w:val="005874EE"/>
    <w:rsid w:val="005958AA"/>
    <w:rsid w:val="005A0CDF"/>
    <w:rsid w:val="005A150F"/>
    <w:rsid w:val="005C1DCE"/>
    <w:rsid w:val="005D33B6"/>
    <w:rsid w:val="005D5DB9"/>
    <w:rsid w:val="005D78BC"/>
    <w:rsid w:val="005E2B6A"/>
    <w:rsid w:val="005E4592"/>
    <w:rsid w:val="005F27C1"/>
    <w:rsid w:val="005F4EFA"/>
    <w:rsid w:val="00604595"/>
    <w:rsid w:val="006056FF"/>
    <w:rsid w:val="00617350"/>
    <w:rsid w:val="00624C79"/>
    <w:rsid w:val="00625ED3"/>
    <w:rsid w:val="00626F01"/>
    <w:rsid w:val="00627551"/>
    <w:rsid w:val="006406F9"/>
    <w:rsid w:val="00651C9A"/>
    <w:rsid w:val="00656AE1"/>
    <w:rsid w:val="00661450"/>
    <w:rsid w:val="00667FE4"/>
    <w:rsid w:val="00675B00"/>
    <w:rsid w:val="00686561"/>
    <w:rsid w:val="00695FB3"/>
    <w:rsid w:val="006A09F1"/>
    <w:rsid w:val="006A363D"/>
    <w:rsid w:val="006A430C"/>
    <w:rsid w:val="006A4A8B"/>
    <w:rsid w:val="006A7E92"/>
    <w:rsid w:val="006B0E08"/>
    <w:rsid w:val="006B3518"/>
    <w:rsid w:val="006B507A"/>
    <w:rsid w:val="006B7C52"/>
    <w:rsid w:val="006D2D5F"/>
    <w:rsid w:val="006D3B44"/>
    <w:rsid w:val="006D6748"/>
    <w:rsid w:val="006D7AAA"/>
    <w:rsid w:val="006F0056"/>
    <w:rsid w:val="006F344D"/>
    <w:rsid w:val="007045A9"/>
    <w:rsid w:val="00704A1E"/>
    <w:rsid w:val="00710706"/>
    <w:rsid w:val="0072212D"/>
    <w:rsid w:val="00722366"/>
    <w:rsid w:val="00723331"/>
    <w:rsid w:val="00724B8E"/>
    <w:rsid w:val="007368C9"/>
    <w:rsid w:val="0074744B"/>
    <w:rsid w:val="00753A98"/>
    <w:rsid w:val="0075758A"/>
    <w:rsid w:val="00760153"/>
    <w:rsid w:val="007620CA"/>
    <w:rsid w:val="00766A43"/>
    <w:rsid w:val="00787F53"/>
    <w:rsid w:val="00796BA9"/>
    <w:rsid w:val="007A2343"/>
    <w:rsid w:val="007A2E6B"/>
    <w:rsid w:val="007B3D4B"/>
    <w:rsid w:val="007C2610"/>
    <w:rsid w:val="007C2F51"/>
    <w:rsid w:val="007D09A6"/>
    <w:rsid w:val="007D24AD"/>
    <w:rsid w:val="007D2B32"/>
    <w:rsid w:val="007E2029"/>
    <w:rsid w:val="007E2315"/>
    <w:rsid w:val="007F0386"/>
    <w:rsid w:val="00803D78"/>
    <w:rsid w:val="00804690"/>
    <w:rsid w:val="008060FD"/>
    <w:rsid w:val="00810B68"/>
    <w:rsid w:val="00817834"/>
    <w:rsid w:val="00826017"/>
    <w:rsid w:val="00837FDE"/>
    <w:rsid w:val="00844D46"/>
    <w:rsid w:val="00851021"/>
    <w:rsid w:val="0085752C"/>
    <w:rsid w:val="00857A03"/>
    <w:rsid w:val="00857EB5"/>
    <w:rsid w:val="00860073"/>
    <w:rsid w:val="0086388E"/>
    <w:rsid w:val="00863AB1"/>
    <w:rsid w:val="008679C0"/>
    <w:rsid w:val="008771E9"/>
    <w:rsid w:val="00890134"/>
    <w:rsid w:val="00890564"/>
    <w:rsid w:val="00894066"/>
    <w:rsid w:val="0089693B"/>
    <w:rsid w:val="008A290D"/>
    <w:rsid w:val="008A7A4F"/>
    <w:rsid w:val="008B10EC"/>
    <w:rsid w:val="008D2887"/>
    <w:rsid w:val="008D6A42"/>
    <w:rsid w:val="008E09BC"/>
    <w:rsid w:val="008E2E2C"/>
    <w:rsid w:val="008E3816"/>
    <w:rsid w:val="008E4296"/>
    <w:rsid w:val="008E4A0A"/>
    <w:rsid w:val="008E5107"/>
    <w:rsid w:val="008F690D"/>
    <w:rsid w:val="009001E8"/>
    <w:rsid w:val="00910DC0"/>
    <w:rsid w:val="00917A30"/>
    <w:rsid w:val="00922357"/>
    <w:rsid w:val="00922F1E"/>
    <w:rsid w:val="00931D32"/>
    <w:rsid w:val="0093251A"/>
    <w:rsid w:val="00942A04"/>
    <w:rsid w:val="00946836"/>
    <w:rsid w:val="00955497"/>
    <w:rsid w:val="00961C04"/>
    <w:rsid w:val="00963C21"/>
    <w:rsid w:val="00963FCD"/>
    <w:rsid w:val="00981194"/>
    <w:rsid w:val="00983B93"/>
    <w:rsid w:val="0099156D"/>
    <w:rsid w:val="009955F3"/>
    <w:rsid w:val="00996CCF"/>
    <w:rsid w:val="009A3388"/>
    <w:rsid w:val="009B7013"/>
    <w:rsid w:val="009C0C56"/>
    <w:rsid w:val="009C318B"/>
    <w:rsid w:val="009C5D36"/>
    <w:rsid w:val="009D3861"/>
    <w:rsid w:val="009E0E1A"/>
    <w:rsid w:val="009E4D46"/>
    <w:rsid w:val="009E5773"/>
    <w:rsid w:val="009E766F"/>
    <w:rsid w:val="009F6B31"/>
    <w:rsid w:val="00A07200"/>
    <w:rsid w:val="00A1115B"/>
    <w:rsid w:val="00A2230F"/>
    <w:rsid w:val="00A2760B"/>
    <w:rsid w:val="00A32D44"/>
    <w:rsid w:val="00A3600B"/>
    <w:rsid w:val="00A57372"/>
    <w:rsid w:val="00A6032F"/>
    <w:rsid w:val="00A6184E"/>
    <w:rsid w:val="00A62664"/>
    <w:rsid w:val="00A631CB"/>
    <w:rsid w:val="00A66F22"/>
    <w:rsid w:val="00A70326"/>
    <w:rsid w:val="00A70DDD"/>
    <w:rsid w:val="00A71FD4"/>
    <w:rsid w:val="00A73841"/>
    <w:rsid w:val="00A92C09"/>
    <w:rsid w:val="00A937F7"/>
    <w:rsid w:val="00AA3FF0"/>
    <w:rsid w:val="00AA5EB4"/>
    <w:rsid w:val="00AB0A22"/>
    <w:rsid w:val="00AB1249"/>
    <w:rsid w:val="00AB6AFE"/>
    <w:rsid w:val="00AC1B03"/>
    <w:rsid w:val="00AE149C"/>
    <w:rsid w:val="00AE226D"/>
    <w:rsid w:val="00AF1579"/>
    <w:rsid w:val="00AF7657"/>
    <w:rsid w:val="00B011EA"/>
    <w:rsid w:val="00B01BA6"/>
    <w:rsid w:val="00B10369"/>
    <w:rsid w:val="00B121A3"/>
    <w:rsid w:val="00B174C5"/>
    <w:rsid w:val="00B2099E"/>
    <w:rsid w:val="00B22BE3"/>
    <w:rsid w:val="00B34CDB"/>
    <w:rsid w:val="00B43856"/>
    <w:rsid w:val="00B53092"/>
    <w:rsid w:val="00B56216"/>
    <w:rsid w:val="00B70280"/>
    <w:rsid w:val="00B75C2D"/>
    <w:rsid w:val="00B76626"/>
    <w:rsid w:val="00B85A3D"/>
    <w:rsid w:val="00B865B9"/>
    <w:rsid w:val="00BB41F9"/>
    <w:rsid w:val="00BC12FA"/>
    <w:rsid w:val="00BC1448"/>
    <w:rsid w:val="00BD2FEA"/>
    <w:rsid w:val="00BE1929"/>
    <w:rsid w:val="00BF13BE"/>
    <w:rsid w:val="00C15D35"/>
    <w:rsid w:val="00C27AA3"/>
    <w:rsid w:val="00C35107"/>
    <w:rsid w:val="00C40C1F"/>
    <w:rsid w:val="00C44A0D"/>
    <w:rsid w:val="00C44F30"/>
    <w:rsid w:val="00C61E26"/>
    <w:rsid w:val="00C65CAB"/>
    <w:rsid w:val="00C72154"/>
    <w:rsid w:val="00C74EDA"/>
    <w:rsid w:val="00C759F8"/>
    <w:rsid w:val="00C81383"/>
    <w:rsid w:val="00C94D26"/>
    <w:rsid w:val="00C965A4"/>
    <w:rsid w:val="00C96C03"/>
    <w:rsid w:val="00CB62E8"/>
    <w:rsid w:val="00CC68F9"/>
    <w:rsid w:val="00CF7815"/>
    <w:rsid w:val="00D034B3"/>
    <w:rsid w:val="00D0486D"/>
    <w:rsid w:val="00D10326"/>
    <w:rsid w:val="00D10A82"/>
    <w:rsid w:val="00D267BE"/>
    <w:rsid w:val="00D31EB1"/>
    <w:rsid w:val="00D33E7D"/>
    <w:rsid w:val="00D358E2"/>
    <w:rsid w:val="00D42D78"/>
    <w:rsid w:val="00D445B9"/>
    <w:rsid w:val="00D45F66"/>
    <w:rsid w:val="00D50F55"/>
    <w:rsid w:val="00D52C3A"/>
    <w:rsid w:val="00D57223"/>
    <w:rsid w:val="00D71B7E"/>
    <w:rsid w:val="00D80272"/>
    <w:rsid w:val="00D8676A"/>
    <w:rsid w:val="00D91C1A"/>
    <w:rsid w:val="00D94494"/>
    <w:rsid w:val="00DB27AB"/>
    <w:rsid w:val="00DB32E6"/>
    <w:rsid w:val="00DB5DD4"/>
    <w:rsid w:val="00DB6A63"/>
    <w:rsid w:val="00DB7B5C"/>
    <w:rsid w:val="00DC160C"/>
    <w:rsid w:val="00DC623E"/>
    <w:rsid w:val="00DC71B0"/>
    <w:rsid w:val="00DD1525"/>
    <w:rsid w:val="00DD158E"/>
    <w:rsid w:val="00DD18D0"/>
    <w:rsid w:val="00DD56C0"/>
    <w:rsid w:val="00DD60EA"/>
    <w:rsid w:val="00DD740A"/>
    <w:rsid w:val="00DE4507"/>
    <w:rsid w:val="00DF5D42"/>
    <w:rsid w:val="00DF7512"/>
    <w:rsid w:val="00E021EB"/>
    <w:rsid w:val="00E04267"/>
    <w:rsid w:val="00E1159B"/>
    <w:rsid w:val="00E13A0B"/>
    <w:rsid w:val="00E21CB9"/>
    <w:rsid w:val="00E23159"/>
    <w:rsid w:val="00E256B6"/>
    <w:rsid w:val="00E279C4"/>
    <w:rsid w:val="00E30102"/>
    <w:rsid w:val="00E35D4E"/>
    <w:rsid w:val="00E37E98"/>
    <w:rsid w:val="00E4701E"/>
    <w:rsid w:val="00E52C29"/>
    <w:rsid w:val="00E53692"/>
    <w:rsid w:val="00E5638E"/>
    <w:rsid w:val="00E60B81"/>
    <w:rsid w:val="00E610D6"/>
    <w:rsid w:val="00E841D2"/>
    <w:rsid w:val="00E91074"/>
    <w:rsid w:val="00E9739C"/>
    <w:rsid w:val="00EA3D8D"/>
    <w:rsid w:val="00EA4228"/>
    <w:rsid w:val="00EA69AB"/>
    <w:rsid w:val="00EB609F"/>
    <w:rsid w:val="00EC3CD6"/>
    <w:rsid w:val="00ED2D8F"/>
    <w:rsid w:val="00ED41DA"/>
    <w:rsid w:val="00ED5B1F"/>
    <w:rsid w:val="00EF1028"/>
    <w:rsid w:val="00EF199D"/>
    <w:rsid w:val="00F074E6"/>
    <w:rsid w:val="00F25B1F"/>
    <w:rsid w:val="00F25B4E"/>
    <w:rsid w:val="00F311D1"/>
    <w:rsid w:val="00F43E25"/>
    <w:rsid w:val="00F46473"/>
    <w:rsid w:val="00F528E6"/>
    <w:rsid w:val="00F550BF"/>
    <w:rsid w:val="00F557DB"/>
    <w:rsid w:val="00F722F9"/>
    <w:rsid w:val="00F765A1"/>
    <w:rsid w:val="00F92B21"/>
    <w:rsid w:val="00F955DE"/>
    <w:rsid w:val="00FA40DB"/>
    <w:rsid w:val="00FA7A73"/>
    <w:rsid w:val="00FB2FC7"/>
    <w:rsid w:val="00FC47AC"/>
    <w:rsid w:val="00FC52B8"/>
    <w:rsid w:val="00FC7D91"/>
    <w:rsid w:val="00FD121D"/>
    <w:rsid w:val="00FE20F5"/>
    <w:rsid w:val="00FE726A"/>
    <w:rsid w:val="00FE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045A9"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aliases w:val="一级标题"/>
    <w:basedOn w:val="a4"/>
    <w:next w:val="a4"/>
    <w:link w:val="1Char"/>
    <w:autoRedefine/>
    <w:uiPriority w:val="9"/>
    <w:qFormat/>
    <w:rsid w:val="006B507A"/>
    <w:pPr>
      <w:keepNext/>
      <w:keepLines/>
      <w:numPr>
        <w:numId w:val="4"/>
      </w:numPr>
      <w:ind w:left="0" w:firstLineChars="0" w:firstLine="0"/>
      <w:outlineLvl w:val="0"/>
    </w:pPr>
    <w:rPr>
      <w:rFonts w:eastAsia="黑体"/>
      <w:b/>
      <w:bCs/>
      <w:spacing w:val="20"/>
      <w:kern w:val="44"/>
      <w:sz w:val="36"/>
      <w:szCs w:val="44"/>
    </w:rPr>
  </w:style>
  <w:style w:type="paragraph" w:styleId="2">
    <w:name w:val="heading 2"/>
    <w:aliases w:val="二级标题"/>
    <w:basedOn w:val="a4"/>
    <w:next w:val="a4"/>
    <w:link w:val="2Char"/>
    <w:autoRedefine/>
    <w:uiPriority w:val="9"/>
    <w:qFormat/>
    <w:rsid w:val="003206A2"/>
    <w:pPr>
      <w:keepNext/>
      <w:keepLines/>
      <w:numPr>
        <w:ilvl w:val="1"/>
        <w:numId w:val="4"/>
      </w:numPr>
      <w:ind w:firstLineChars="0"/>
      <w:outlineLvl w:val="1"/>
    </w:pPr>
    <w:rPr>
      <w:rFonts w:eastAsia="黑体"/>
      <w:b/>
      <w:bCs/>
      <w:sz w:val="30"/>
      <w:szCs w:val="32"/>
    </w:rPr>
  </w:style>
  <w:style w:type="paragraph" w:styleId="30">
    <w:name w:val="heading 3"/>
    <w:aliases w:val="三级标题"/>
    <w:basedOn w:val="a4"/>
    <w:next w:val="a4"/>
    <w:autoRedefine/>
    <w:uiPriority w:val="9"/>
    <w:qFormat/>
    <w:rsid w:val="00F074E6"/>
    <w:pPr>
      <w:keepNext/>
      <w:keepLines/>
      <w:numPr>
        <w:ilvl w:val="2"/>
        <w:numId w:val="4"/>
      </w:numPr>
      <w:spacing w:beforeLines="100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四级标题"/>
    <w:basedOn w:val="a4"/>
    <w:next w:val="a4"/>
    <w:link w:val="4Char"/>
    <w:autoRedefine/>
    <w:uiPriority w:val="9"/>
    <w:qFormat/>
    <w:rsid w:val="00A57372"/>
    <w:pPr>
      <w:keepNext/>
      <w:keepLines/>
      <w:numPr>
        <w:ilvl w:val="3"/>
        <w:numId w:val="4"/>
      </w:numPr>
      <w:tabs>
        <w:tab w:val="left" w:pos="869"/>
      </w:tabs>
      <w:ind w:firstLineChars="0"/>
      <w:outlineLvl w:val="3"/>
    </w:pPr>
    <w:rPr>
      <w:rFonts w:eastAsia="黑体"/>
      <w:b/>
      <w:bCs/>
      <w:szCs w:val="28"/>
    </w:rPr>
  </w:style>
  <w:style w:type="paragraph" w:styleId="5">
    <w:name w:val="heading 5"/>
    <w:aliases w:val="五级标题"/>
    <w:basedOn w:val="a4"/>
    <w:next w:val="a4"/>
    <w:link w:val="5Char"/>
    <w:autoRedefine/>
    <w:qFormat/>
    <w:rsid w:val="005A0CDF"/>
    <w:pPr>
      <w:keepNext/>
      <w:keepLines/>
      <w:numPr>
        <w:ilvl w:val="4"/>
        <w:numId w:val="4"/>
      </w:numPr>
      <w:ind w:firstLineChars="0"/>
      <w:outlineLvl w:val="4"/>
    </w:pPr>
    <w:rPr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H1Heading0PIM1Fab-1MainTitleMainTitle1Para1Pa">
    <w:name w:val="样式 标题 1H1Heading 0PIM 1Fab-1Main TitleMain Title1Para1Pa..."/>
    <w:basedOn w:val="1"/>
    <w:autoRedefine/>
    <w:rsid w:val="00F25B1F"/>
    <w:pPr>
      <w:numPr>
        <w:numId w:val="0"/>
      </w:numPr>
      <w:spacing w:after="156"/>
    </w:pPr>
    <w:rPr>
      <w:rFonts w:cs="宋体"/>
      <w:color w:val="000000"/>
      <w:szCs w:val="20"/>
    </w:rPr>
  </w:style>
  <w:style w:type="paragraph" w:customStyle="1" w:styleId="1H1Heading0PIM1Fab-1MainTitleMainTitle1Para1Pa1">
    <w:name w:val="样式 标题 1H1Heading 0PIM 1Fab-1Main TitleMain Title1Para1Pa...1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2">
    <w:name w:val="样式 标题 1H1Heading 0PIM 1Fab-1Main TitleMain Title1Para1Pa...2"/>
    <w:basedOn w:val="1"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3">
    <w:name w:val="样式 标题 1H1Heading 0PIM 1Fab-1Main TitleMain Title1Para1Pa...3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styleId="a8">
    <w:name w:val="Normal Indent"/>
    <w:aliases w:val="表正文,正文非缩进,正文不缩进,段1,特点,标题4,四号,正文缩进 Char,正文缩进（首行缩进两字）,正文缩进陈木华,正文（首行缩进两字） Char Char,ALT+Z,水上软件,Indent 1,ändrad Char,缩进,正文编号,±íÕýÎÄ,ÕýÎÄ·ÇËõ½ø,正文（首行缩进两字） Char,正文（首行缩进两字） Char Char Char,正文（首行缩进两字） Char Char Char Char Char,样式3,正文缩进William,中文正文,图表标题,Alt+X"/>
    <w:basedOn w:val="a4"/>
    <w:link w:val="Char1"/>
    <w:rsid w:val="00F25B1F"/>
    <w:pPr>
      <w:ind w:firstLine="420"/>
    </w:pPr>
  </w:style>
  <w:style w:type="paragraph" w:customStyle="1" w:styleId="1H1Heading0PIM1Fab-1MainTitleMainTitle1Para1Pa4">
    <w:name w:val="样式 标题 1H1Heading 0PIM 1Fab-1Main TitleMain Title1Para1Pa...4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1H1Heading0PIM1Fab-1MainTitleMainTitle1Para1Pa5">
    <w:name w:val="样式 标题 1H1Heading 0PIM 1Fab-1Main TitleMain Title1Para1Pa...5"/>
    <w:basedOn w:val="1"/>
    <w:autoRedefine/>
    <w:rsid w:val="00F25B1F"/>
    <w:pPr>
      <w:numPr>
        <w:numId w:val="0"/>
      </w:numPr>
      <w:spacing w:after="156"/>
    </w:pPr>
    <w:rPr>
      <w:rFonts w:cs="宋体"/>
      <w:szCs w:val="20"/>
    </w:rPr>
  </w:style>
  <w:style w:type="paragraph" w:customStyle="1" w:styleId="a9">
    <w:name w:val="文档正文"/>
    <w:basedOn w:val="a4"/>
    <w:autoRedefine/>
    <w:rsid w:val="007C2610"/>
    <w:pPr>
      <w:adjustRightInd w:val="0"/>
      <w:ind w:firstLine="480"/>
      <w:textAlignment w:val="baseline"/>
    </w:pPr>
    <w:rPr>
      <w:rFonts w:ascii="宋体" w:hAnsi="宋体"/>
      <w:kern w:val="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4"/>
    <w:rsid w:val="006F0056"/>
    <w:rPr>
      <w:rFonts w:ascii="Tahoma" w:hAnsi="Tahoma"/>
      <w:szCs w:val="20"/>
    </w:rPr>
  </w:style>
  <w:style w:type="paragraph" w:styleId="aa">
    <w:name w:val="header"/>
    <w:basedOn w:val="a4"/>
    <w:link w:val="Char10"/>
    <w:uiPriority w:val="99"/>
    <w:rsid w:val="00217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4"/>
    <w:link w:val="Char11"/>
    <w:uiPriority w:val="99"/>
    <w:rsid w:val="0021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ate"/>
    <w:basedOn w:val="a4"/>
    <w:next w:val="a4"/>
    <w:rsid w:val="00217B23"/>
    <w:pPr>
      <w:ind w:leftChars="2500" w:left="100"/>
    </w:pPr>
  </w:style>
  <w:style w:type="character" w:styleId="ad">
    <w:name w:val="page number"/>
    <w:basedOn w:val="a5"/>
    <w:rsid w:val="00217B23"/>
  </w:style>
  <w:style w:type="paragraph" w:customStyle="1" w:styleId="ae">
    <w:name w:val="表格"/>
    <w:basedOn w:val="a4"/>
    <w:rsid w:val="00C15D35"/>
    <w:pPr>
      <w:adjustRightInd w:val="0"/>
      <w:spacing w:line="400" w:lineRule="atLeast"/>
      <w:textAlignment w:val="baseline"/>
    </w:pPr>
    <w:rPr>
      <w:rFonts w:ascii="仿宋_GB2312" w:eastAsia="仿宋_GB2312"/>
      <w:kern w:val="0"/>
      <w:sz w:val="28"/>
      <w:szCs w:val="20"/>
    </w:rPr>
  </w:style>
  <w:style w:type="numbering" w:styleId="111111">
    <w:name w:val="Outline List 2"/>
    <w:basedOn w:val="a7"/>
    <w:rsid w:val="00C15D35"/>
  </w:style>
  <w:style w:type="character" w:customStyle="1" w:styleId="2Char">
    <w:name w:val="标题 2 Char"/>
    <w:aliases w:val="二级标题 Char"/>
    <w:basedOn w:val="a5"/>
    <w:link w:val="2"/>
    <w:uiPriority w:val="9"/>
    <w:rsid w:val="003206A2"/>
    <w:rPr>
      <w:rFonts w:eastAsia="黑体" w:cstheme="minorBidi"/>
      <w:b/>
      <w:bCs/>
      <w:kern w:val="2"/>
      <w:sz w:val="30"/>
      <w:szCs w:val="32"/>
    </w:rPr>
  </w:style>
  <w:style w:type="paragraph" w:customStyle="1" w:styleId="af">
    <w:name w:val="表格正文"/>
    <w:basedOn w:val="a4"/>
    <w:autoRedefine/>
    <w:rsid w:val="00C15D35"/>
    <w:pPr>
      <w:keepLines/>
      <w:adjustRightInd w:val="0"/>
      <w:spacing w:line="440" w:lineRule="exact"/>
      <w:jc w:val="center"/>
    </w:pPr>
    <w:rPr>
      <w:rFonts w:ascii="宋体"/>
      <w:szCs w:val="21"/>
    </w:rPr>
  </w:style>
  <w:style w:type="paragraph" w:customStyle="1" w:styleId="af0">
    <w:name w:val="表格文本"/>
    <w:rsid w:val="00C15D3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格表头"/>
    <w:basedOn w:val="a4"/>
    <w:next w:val="a8"/>
    <w:rsid w:val="00C15D35"/>
    <w:pPr>
      <w:numPr>
        <w:numId w:val="2"/>
      </w:numPr>
      <w:jc w:val="center"/>
    </w:pPr>
  </w:style>
  <w:style w:type="paragraph" w:styleId="a">
    <w:name w:val="Body Text Indent"/>
    <w:basedOn w:val="a4"/>
    <w:link w:val="Char"/>
    <w:rsid w:val="00C15D35"/>
    <w:pPr>
      <w:numPr>
        <w:numId w:val="1"/>
      </w:numPr>
      <w:spacing w:afterLines="50"/>
    </w:pPr>
  </w:style>
  <w:style w:type="character" w:customStyle="1" w:styleId="3Char">
    <w:name w:val="标题 3 Char"/>
    <w:aliases w:val="sect1.2.3 Char,titre 1.1.1 Char,h3 Char,H3 Char,level_3 Char,PIM 3 Char,Level 3 Head Char,Heading 3 - old Char,sect1.2.31 Char,sect1.2.32 Char,sect1.2.311 Char,sect1.2.33 Char,sect1.2.312 Char,l3 Char,CT Char,Level 3 Topic Heading Char,bh Char"/>
    <w:basedOn w:val="a5"/>
    <w:uiPriority w:val="9"/>
    <w:rsid w:val="00C15D35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10">
    <w:name w:val="toc 1"/>
    <w:basedOn w:val="a4"/>
    <w:next w:val="a4"/>
    <w:autoRedefine/>
    <w:uiPriority w:val="39"/>
    <w:rsid w:val="00C35107"/>
    <w:pPr>
      <w:ind w:firstLineChars="0" w:firstLine="0"/>
    </w:pPr>
  </w:style>
  <w:style w:type="paragraph" w:styleId="20">
    <w:name w:val="toc 2"/>
    <w:basedOn w:val="a4"/>
    <w:next w:val="a4"/>
    <w:autoRedefine/>
    <w:uiPriority w:val="39"/>
    <w:rsid w:val="00C35107"/>
    <w:pPr>
      <w:ind w:firstLineChars="50" w:firstLine="50"/>
    </w:pPr>
  </w:style>
  <w:style w:type="paragraph" w:styleId="31">
    <w:name w:val="toc 3"/>
    <w:basedOn w:val="a4"/>
    <w:next w:val="a4"/>
    <w:autoRedefine/>
    <w:uiPriority w:val="39"/>
    <w:rsid w:val="00C35107"/>
    <w:pPr>
      <w:tabs>
        <w:tab w:val="left" w:pos="1680"/>
        <w:tab w:val="right" w:leader="dot" w:pos="9060"/>
      </w:tabs>
      <w:ind w:firstLineChars="100" w:firstLine="100"/>
    </w:pPr>
  </w:style>
  <w:style w:type="character" w:styleId="af1">
    <w:name w:val="Hyperlink"/>
    <w:basedOn w:val="a5"/>
    <w:uiPriority w:val="99"/>
    <w:rsid w:val="00C15D35"/>
    <w:rPr>
      <w:color w:val="0000FF"/>
      <w:u w:val="single"/>
    </w:rPr>
  </w:style>
  <w:style w:type="paragraph" w:styleId="af2">
    <w:name w:val="Document Map"/>
    <w:basedOn w:val="a4"/>
    <w:link w:val="Char0"/>
    <w:uiPriority w:val="99"/>
    <w:semiHidden/>
    <w:rsid w:val="00C15D35"/>
    <w:pPr>
      <w:shd w:val="clear" w:color="auto" w:fill="000080"/>
    </w:pPr>
  </w:style>
  <w:style w:type="character" w:customStyle="1" w:styleId="Char1">
    <w:name w:val="正文缩进 Char1"/>
    <w:aliases w:val="表正文 Char,正文非缩进 Char,正文不缩进 Char,段1 Char,特点 Char,标题4 Char,四号 Char,正文缩进 Char Char,正文缩进（首行缩进两字） Char,正文缩进陈木华 Char,正文（首行缩进两字） Char Char Char1,ALT+Z Char,水上软件 Char,Indent 1 Char,ändrad Char Char,缩进 Char,正文编号 Char,±íÕýÎÄ Char,ÕýÎÄ·ÇËõ½ø Char"/>
    <w:basedOn w:val="a5"/>
    <w:link w:val="a8"/>
    <w:rsid w:val="00CC68F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3">
    <w:name w:val="小标题"/>
    <w:basedOn w:val="a4"/>
    <w:next w:val="a8"/>
    <w:rsid w:val="00CC68F9"/>
    <w:pPr>
      <w:numPr>
        <w:numId w:val="3"/>
      </w:numPr>
      <w:spacing w:afterLines="50"/>
    </w:pPr>
    <w:rPr>
      <w:b/>
      <w:sz w:val="28"/>
    </w:rPr>
  </w:style>
  <w:style w:type="character" w:styleId="af3">
    <w:name w:val="FollowedHyperlink"/>
    <w:basedOn w:val="a5"/>
    <w:uiPriority w:val="99"/>
    <w:rsid w:val="00942A04"/>
    <w:rPr>
      <w:color w:val="800080"/>
      <w:u w:val="single"/>
    </w:rPr>
  </w:style>
  <w:style w:type="paragraph" w:customStyle="1" w:styleId="font5">
    <w:name w:val="font5"/>
    <w:basedOn w:val="a4"/>
    <w:rsid w:val="00942A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4"/>
    <w:rsid w:val="00942A04"/>
    <w:pPr>
      <w:widowControl/>
      <w:spacing w:before="100" w:beforeAutospacing="1" w:after="100" w:afterAutospacing="1"/>
      <w:jc w:val="left"/>
    </w:pPr>
    <w:rPr>
      <w:kern w:val="0"/>
    </w:rPr>
  </w:style>
  <w:style w:type="paragraph" w:customStyle="1" w:styleId="xl24">
    <w:name w:val="xl24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25">
    <w:name w:val="xl25"/>
    <w:basedOn w:val="a4"/>
    <w:rsid w:val="00942A04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</w:rPr>
  </w:style>
  <w:style w:type="paragraph" w:customStyle="1" w:styleId="xl26">
    <w:name w:val="xl26"/>
    <w:basedOn w:val="a4"/>
    <w:rsid w:val="00942A04"/>
    <w:pPr>
      <w:widowControl/>
      <w:spacing w:before="100" w:beforeAutospacing="1" w:after="100" w:afterAutospacing="1"/>
      <w:jc w:val="left"/>
    </w:pPr>
    <w:rPr>
      <w:b/>
      <w:bCs/>
      <w:kern w:val="0"/>
    </w:rPr>
  </w:style>
  <w:style w:type="paragraph" w:customStyle="1" w:styleId="xl27">
    <w:name w:val="xl27"/>
    <w:basedOn w:val="a4"/>
    <w:rsid w:val="00942A04"/>
    <w:pPr>
      <w:widowControl/>
      <w:spacing w:before="100" w:beforeAutospacing="1" w:after="100" w:afterAutospacing="1"/>
      <w:jc w:val="left"/>
    </w:pPr>
    <w:rPr>
      <w:b/>
      <w:bCs/>
      <w:kern w:val="0"/>
    </w:rPr>
  </w:style>
  <w:style w:type="paragraph" w:customStyle="1" w:styleId="xl28">
    <w:name w:val="xl28"/>
    <w:basedOn w:val="a4"/>
    <w:rsid w:val="00942A0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29">
    <w:name w:val="xl29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b/>
      <w:bCs/>
      <w:kern w:val="0"/>
    </w:rPr>
  </w:style>
  <w:style w:type="paragraph" w:customStyle="1" w:styleId="xl30">
    <w:name w:val="xl30"/>
    <w:basedOn w:val="a4"/>
    <w:rsid w:val="00942A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宋体" w:hAnsi="宋体" w:cs="宋体"/>
      <w:b/>
      <w:bCs/>
      <w:kern w:val="0"/>
    </w:rPr>
  </w:style>
  <w:style w:type="paragraph" w:customStyle="1" w:styleId="xl23">
    <w:name w:val="xl23"/>
    <w:basedOn w:val="a4"/>
    <w:rsid w:val="00E91074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宋体" w:hAnsi="宋体" w:cs="宋体"/>
      <w:b/>
      <w:bCs/>
      <w:kern w:val="0"/>
    </w:rPr>
  </w:style>
  <w:style w:type="paragraph" w:customStyle="1" w:styleId="xl31">
    <w:name w:val="xl31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2">
    <w:name w:val="xl32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3">
    <w:name w:val="xl33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4">
    <w:name w:val="xl34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5">
    <w:name w:val="xl35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6">
    <w:name w:val="xl36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7">
    <w:name w:val="xl37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0000FF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38">
    <w:name w:val="xl38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39">
    <w:name w:val="xl39"/>
    <w:basedOn w:val="a4"/>
    <w:rsid w:val="00E910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0">
    <w:name w:val="xl40"/>
    <w:basedOn w:val="a4"/>
    <w:rsid w:val="00E91074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1">
    <w:name w:val="xl41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2">
    <w:name w:val="xl42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3">
    <w:name w:val="xl43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4">
    <w:name w:val="xl44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xl45">
    <w:name w:val="xl45"/>
    <w:basedOn w:val="a4"/>
    <w:rsid w:val="00E91074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6">
    <w:name w:val="xl46"/>
    <w:basedOn w:val="a4"/>
    <w:rsid w:val="00E91074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7">
    <w:name w:val="xl47"/>
    <w:basedOn w:val="a4"/>
    <w:rsid w:val="00E9107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8">
    <w:name w:val="xl48"/>
    <w:basedOn w:val="a4"/>
    <w:rsid w:val="00E9107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customStyle="1" w:styleId="xl49">
    <w:name w:val="xl49"/>
    <w:basedOn w:val="a4"/>
    <w:rsid w:val="00E9107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</w:rPr>
  </w:style>
  <w:style w:type="paragraph" w:styleId="af4">
    <w:name w:val="Balloon Text"/>
    <w:basedOn w:val="a4"/>
    <w:link w:val="Char2"/>
    <w:uiPriority w:val="99"/>
    <w:rsid w:val="00A57372"/>
    <w:rPr>
      <w:sz w:val="18"/>
      <w:szCs w:val="18"/>
    </w:rPr>
  </w:style>
  <w:style w:type="character" w:customStyle="1" w:styleId="Char2">
    <w:name w:val="批注框文本 Char"/>
    <w:basedOn w:val="a5"/>
    <w:link w:val="af4"/>
    <w:uiPriority w:val="99"/>
    <w:rsid w:val="00A57372"/>
    <w:rPr>
      <w:kern w:val="2"/>
      <w:sz w:val="18"/>
      <w:szCs w:val="18"/>
    </w:rPr>
  </w:style>
  <w:style w:type="paragraph" w:styleId="21">
    <w:name w:val="Body Text First Indent 2"/>
    <w:basedOn w:val="a"/>
    <w:link w:val="2Char0"/>
    <w:rsid w:val="003206A2"/>
    <w:pPr>
      <w:numPr>
        <w:numId w:val="0"/>
      </w:numPr>
      <w:spacing w:afterLines="0"/>
      <w:ind w:leftChars="200" w:left="420" w:firstLineChars="200" w:firstLine="420"/>
    </w:pPr>
  </w:style>
  <w:style w:type="character" w:customStyle="1" w:styleId="Char">
    <w:name w:val="正文文本缩进 Char"/>
    <w:basedOn w:val="a5"/>
    <w:link w:val="a"/>
    <w:rsid w:val="003206A2"/>
    <w:rPr>
      <w:rFonts w:eastAsiaTheme="minorEastAsia" w:cstheme="minorBidi"/>
      <w:kern w:val="2"/>
      <w:sz w:val="24"/>
      <w:szCs w:val="22"/>
    </w:rPr>
  </w:style>
  <w:style w:type="character" w:customStyle="1" w:styleId="2Char0">
    <w:name w:val="正文首行缩进 2 Char"/>
    <w:basedOn w:val="Char"/>
    <w:link w:val="21"/>
    <w:rsid w:val="003206A2"/>
    <w:rPr>
      <w:rFonts w:eastAsiaTheme="minorEastAsia" w:cstheme="minorBidi"/>
      <w:kern w:val="2"/>
      <w:sz w:val="24"/>
      <w:szCs w:val="24"/>
    </w:rPr>
  </w:style>
  <w:style w:type="table" w:styleId="af5">
    <w:name w:val="Table Grid"/>
    <w:basedOn w:val="a6"/>
    <w:uiPriority w:val="59"/>
    <w:rsid w:val="00D80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5"/>
    <w:rsid w:val="00D80272"/>
    <w:rPr>
      <w:sz w:val="21"/>
      <w:szCs w:val="21"/>
    </w:rPr>
  </w:style>
  <w:style w:type="paragraph" w:styleId="af7">
    <w:name w:val="annotation text"/>
    <w:basedOn w:val="a4"/>
    <w:link w:val="Char3"/>
    <w:rsid w:val="00D80272"/>
    <w:pPr>
      <w:jc w:val="left"/>
    </w:pPr>
  </w:style>
  <w:style w:type="character" w:customStyle="1" w:styleId="Char3">
    <w:name w:val="批注文字 Char"/>
    <w:basedOn w:val="a5"/>
    <w:link w:val="af7"/>
    <w:rsid w:val="00D80272"/>
    <w:rPr>
      <w:kern w:val="2"/>
      <w:sz w:val="24"/>
      <w:szCs w:val="24"/>
    </w:rPr>
  </w:style>
  <w:style w:type="paragraph" w:styleId="af8">
    <w:name w:val="annotation subject"/>
    <w:basedOn w:val="af7"/>
    <w:next w:val="af7"/>
    <w:link w:val="Char4"/>
    <w:rsid w:val="00D80272"/>
    <w:rPr>
      <w:b/>
      <w:bCs/>
    </w:rPr>
  </w:style>
  <w:style w:type="character" w:customStyle="1" w:styleId="Char4">
    <w:name w:val="批注主题 Char"/>
    <w:basedOn w:val="Char3"/>
    <w:link w:val="af8"/>
    <w:rsid w:val="00D80272"/>
    <w:rPr>
      <w:b/>
      <w:bCs/>
      <w:kern w:val="2"/>
      <w:sz w:val="24"/>
      <w:szCs w:val="24"/>
    </w:rPr>
  </w:style>
  <w:style w:type="paragraph" w:customStyle="1" w:styleId="font7">
    <w:name w:val="font7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9">
    <w:name w:val="font9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font10">
    <w:name w:val="font10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4"/>
    <w:rsid w:val="00435C8E"/>
    <w:pPr>
      <w:widowControl/>
      <w:shd w:val="clear" w:color="000000" w:fill="FF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4">
    <w:name w:val="xl64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65">
    <w:name w:val="xl65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435C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7">
    <w:name w:val="xl6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</w:rPr>
  </w:style>
  <w:style w:type="paragraph" w:customStyle="1" w:styleId="xl68">
    <w:name w:val="xl6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69">
    <w:name w:val="xl6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0">
    <w:name w:val="xl7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1">
    <w:name w:val="xl7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2">
    <w:name w:val="xl7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74">
    <w:name w:val="xl7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5">
    <w:name w:val="xl7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76">
    <w:name w:val="xl7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78">
    <w:name w:val="xl7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79">
    <w:name w:val="xl7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0">
    <w:name w:val="xl8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1">
    <w:name w:val="xl8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82">
    <w:name w:val="xl8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83">
    <w:name w:val="xl8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4">
    <w:name w:val="xl8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5">
    <w:name w:val="xl8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87">
    <w:name w:val="xl8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</w:rPr>
  </w:style>
  <w:style w:type="paragraph" w:customStyle="1" w:styleId="xl88">
    <w:name w:val="xl8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89">
    <w:name w:val="xl8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0">
    <w:name w:val="xl9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1">
    <w:name w:val="xl9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2">
    <w:name w:val="xl9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3">
    <w:name w:val="xl9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4">
    <w:name w:val="xl9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5">
    <w:name w:val="xl9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6">
    <w:name w:val="xl9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7">
    <w:name w:val="xl9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98">
    <w:name w:val="xl9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99">
    <w:name w:val="xl9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0">
    <w:name w:val="xl10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01">
    <w:name w:val="xl10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02">
    <w:name w:val="xl10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3">
    <w:name w:val="xl10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4">
    <w:name w:val="xl10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06">
    <w:name w:val="xl10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7">
    <w:name w:val="xl10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8">
    <w:name w:val="xl10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09">
    <w:name w:val="xl10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0">
    <w:name w:val="xl11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1">
    <w:name w:val="xl11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3">
    <w:name w:val="xl11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14">
    <w:name w:val="xl11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15">
    <w:name w:val="xl11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6">
    <w:name w:val="xl11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17">
    <w:name w:val="xl11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18">
    <w:name w:val="xl11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9">
    <w:name w:val="xl11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20">
    <w:name w:val="xl12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21">
    <w:name w:val="xl12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2">
    <w:name w:val="xl12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4">
    <w:name w:val="xl12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125">
    <w:name w:val="xl12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26">
    <w:name w:val="xl12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7">
    <w:name w:val="xl12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28">
    <w:name w:val="xl12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29">
    <w:name w:val="xl12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30">
    <w:name w:val="xl13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1">
    <w:name w:val="xl13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2">
    <w:name w:val="xl13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3">
    <w:name w:val="xl13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4">
    <w:name w:val="xl13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5">
    <w:name w:val="xl13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6">
    <w:name w:val="xl13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37">
    <w:name w:val="xl13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38">
    <w:name w:val="xl13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39">
    <w:name w:val="xl13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40">
    <w:name w:val="xl14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1">
    <w:name w:val="xl14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2">
    <w:name w:val="xl14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xl143">
    <w:name w:val="xl14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144">
    <w:name w:val="xl14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45">
    <w:name w:val="xl145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center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6">
    <w:name w:val="xl146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7">
    <w:name w:val="xl147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48">
    <w:name w:val="xl148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49">
    <w:name w:val="xl149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150">
    <w:name w:val="xl150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ind w:firstLineChars="0" w:firstLine="0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151">
    <w:name w:val="xl151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52">
    <w:name w:val="xl152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153">
    <w:name w:val="xl153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54">
    <w:name w:val="xl154"/>
    <w:basedOn w:val="a4"/>
    <w:rsid w:val="00435C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4"/>
    <w:uiPriority w:val="39"/>
    <w:unhideWhenUsed/>
    <w:qFormat/>
    <w:rsid w:val="00E841D2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28"/>
      <w:szCs w:val="28"/>
    </w:rPr>
  </w:style>
  <w:style w:type="paragraph" w:styleId="40">
    <w:name w:val="toc 4"/>
    <w:basedOn w:val="a4"/>
    <w:next w:val="a4"/>
    <w:autoRedefine/>
    <w:uiPriority w:val="39"/>
    <w:rsid w:val="00C35107"/>
    <w:pPr>
      <w:ind w:firstLineChars="150" w:firstLine="150"/>
    </w:pPr>
  </w:style>
  <w:style w:type="paragraph" w:styleId="50">
    <w:name w:val="toc 5"/>
    <w:basedOn w:val="a4"/>
    <w:next w:val="a4"/>
    <w:autoRedefine/>
    <w:uiPriority w:val="39"/>
    <w:rsid w:val="00C35107"/>
    <w:pPr>
      <w:tabs>
        <w:tab w:val="left" w:pos="1260"/>
        <w:tab w:val="right" w:leader="dot" w:pos="9060"/>
      </w:tabs>
    </w:pPr>
  </w:style>
  <w:style w:type="paragraph" w:styleId="6">
    <w:name w:val="toc 6"/>
    <w:basedOn w:val="a4"/>
    <w:next w:val="a4"/>
    <w:autoRedefine/>
    <w:uiPriority w:val="39"/>
    <w:rsid w:val="00C35107"/>
    <w:pPr>
      <w:ind w:firstLineChars="250" w:firstLine="250"/>
    </w:pPr>
  </w:style>
  <w:style w:type="paragraph" w:customStyle="1" w:styleId="af9">
    <w:name w:val="表文"/>
    <w:basedOn w:val="a4"/>
    <w:next w:val="a4"/>
    <w:link w:val="Char5"/>
    <w:qFormat/>
    <w:rsid w:val="00DB27AB"/>
    <w:pPr>
      <w:widowControl/>
      <w:spacing w:line="240" w:lineRule="auto"/>
      <w:ind w:firstLineChars="0" w:firstLine="0"/>
      <w:jc w:val="left"/>
    </w:pPr>
    <w:rPr>
      <w:rFonts w:cs="宋体"/>
      <w:bCs/>
      <w:color w:val="000000"/>
      <w:kern w:val="0"/>
      <w:sz w:val="21"/>
      <w:szCs w:val="21"/>
    </w:rPr>
  </w:style>
  <w:style w:type="paragraph" w:styleId="afa">
    <w:name w:val="caption"/>
    <w:basedOn w:val="a4"/>
    <w:next w:val="a4"/>
    <w:unhideWhenUsed/>
    <w:qFormat/>
    <w:rsid w:val="00D42D78"/>
    <w:pPr>
      <w:ind w:firstLineChars="0" w:firstLine="0"/>
      <w:jc w:val="center"/>
    </w:pPr>
    <w:rPr>
      <w:rFonts w:eastAsia="黑体" w:cstheme="majorBidi"/>
      <w:sz w:val="21"/>
      <w:szCs w:val="20"/>
    </w:rPr>
  </w:style>
  <w:style w:type="character" w:customStyle="1" w:styleId="Char5">
    <w:name w:val="表文 Char"/>
    <w:basedOn w:val="a5"/>
    <w:link w:val="af9"/>
    <w:rsid w:val="00DB27AB"/>
    <w:rPr>
      <w:rFonts w:eastAsiaTheme="minorEastAsia" w:cs="宋体"/>
      <w:bCs/>
      <w:color w:val="000000"/>
      <w:sz w:val="21"/>
      <w:szCs w:val="21"/>
    </w:rPr>
  </w:style>
  <w:style w:type="paragraph" w:styleId="afb">
    <w:name w:val="Title"/>
    <w:basedOn w:val="a4"/>
    <w:next w:val="a4"/>
    <w:link w:val="Char6"/>
    <w:qFormat/>
    <w:rsid w:val="00C759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5"/>
    <w:link w:val="afb"/>
    <w:rsid w:val="00C759F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c">
    <w:name w:val="正文无缩进"/>
    <w:basedOn w:val="a4"/>
    <w:link w:val="Char7"/>
    <w:qFormat/>
    <w:rsid w:val="00A71FD4"/>
    <w:pPr>
      <w:widowControl/>
      <w:spacing w:line="240" w:lineRule="auto"/>
      <w:ind w:firstLineChars="0" w:firstLine="0"/>
      <w:jc w:val="center"/>
    </w:pPr>
    <w:rPr>
      <w:rFonts w:cs="Arial"/>
      <w:color w:val="000000"/>
      <w:kern w:val="0"/>
      <w:szCs w:val="20"/>
    </w:rPr>
  </w:style>
  <w:style w:type="character" w:customStyle="1" w:styleId="Char7">
    <w:name w:val="正文无缩进 Char"/>
    <w:basedOn w:val="a5"/>
    <w:link w:val="afc"/>
    <w:rsid w:val="00A71FD4"/>
    <w:rPr>
      <w:rFonts w:cs="Arial"/>
      <w:color w:val="000000"/>
      <w:sz w:val="24"/>
    </w:rPr>
  </w:style>
  <w:style w:type="table" w:customStyle="1" w:styleId="afd">
    <w:name w:val="表格样式"/>
    <w:basedOn w:val="a6"/>
    <w:uiPriority w:val="99"/>
    <w:qFormat/>
    <w:rsid w:val="00DB27AB"/>
    <w:pPr>
      <w:jc w:val="both"/>
    </w:pPr>
    <w:rPr>
      <w:sz w:val="21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宋体" w:hAnsi="Times New Roman"/>
        <w:b/>
        <w:sz w:val="21"/>
      </w:rPr>
    </w:tblStylePr>
    <w:tblStylePr w:type="band1Horz">
      <w:pPr>
        <w:wordWrap/>
      </w:pPr>
      <w:rPr>
        <w:rFonts w:ascii="Times New Roman" w:eastAsia="宋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6D9F1" w:themeFill="text2" w:themeFillTint="33"/>
      </w:tcPr>
    </w:tblStylePr>
    <w:tblStylePr w:type="band2Horz">
      <w:rPr>
        <w:rFonts w:ascii="Times New Roman" w:eastAsia="宋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e">
    <w:name w:val="突出重点"/>
    <w:basedOn w:val="a4"/>
    <w:link w:val="Char8"/>
    <w:autoRedefine/>
    <w:rsid w:val="0021399B"/>
    <w:pPr>
      <w:keepNext/>
      <w:spacing w:before="80" w:line="240" w:lineRule="auto"/>
      <w:ind w:left="1287" w:firstLineChars="0" w:firstLine="0"/>
      <w:jc w:val="left"/>
    </w:pPr>
    <w:rPr>
      <w:rFonts w:ascii="Arial" w:hAnsi="Arial"/>
      <w:b/>
      <w:bCs/>
      <w:noProof/>
      <w:color w:val="000000"/>
      <w:sz w:val="20"/>
      <w:szCs w:val="20"/>
    </w:rPr>
  </w:style>
  <w:style w:type="character" w:customStyle="1" w:styleId="Char8">
    <w:name w:val="突出重点 Char"/>
    <w:basedOn w:val="a5"/>
    <w:link w:val="afe"/>
    <w:rsid w:val="0021399B"/>
    <w:rPr>
      <w:rFonts w:ascii="Arial" w:hAnsi="Arial"/>
      <w:b/>
      <w:bCs/>
      <w:noProof/>
      <w:color w:val="000000"/>
      <w:kern w:val="2"/>
    </w:rPr>
  </w:style>
  <w:style w:type="paragraph" w:customStyle="1" w:styleId="a0">
    <w:name w:val="六级标题"/>
    <w:basedOn w:val="5"/>
    <w:next w:val="a4"/>
    <w:link w:val="Char9"/>
    <w:qFormat/>
    <w:rsid w:val="005A0CDF"/>
    <w:pPr>
      <w:numPr>
        <w:ilvl w:val="5"/>
      </w:numPr>
      <w:outlineLvl w:val="5"/>
    </w:pPr>
  </w:style>
  <w:style w:type="character" w:customStyle="1" w:styleId="5Char">
    <w:name w:val="标题 5 Char"/>
    <w:aliases w:val="五级标题 Char"/>
    <w:basedOn w:val="a5"/>
    <w:link w:val="5"/>
    <w:rsid w:val="005A0CDF"/>
    <w:rPr>
      <w:rFonts w:eastAsiaTheme="minorEastAsia" w:cstheme="minorBidi"/>
      <w:b/>
      <w:bCs/>
      <w:kern w:val="2"/>
      <w:sz w:val="24"/>
      <w:szCs w:val="28"/>
    </w:rPr>
  </w:style>
  <w:style w:type="character" w:customStyle="1" w:styleId="Char9">
    <w:name w:val="六级标题 Char"/>
    <w:basedOn w:val="5Char"/>
    <w:link w:val="a0"/>
    <w:rsid w:val="005A0CDF"/>
    <w:rPr>
      <w:rFonts w:eastAsiaTheme="minorEastAsia" w:cstheme="minorBidi"/>
      <w:b/>
      <w:bCs/>
      <w:kern w:val="2"/>
      <w:sz w:val="24"/>
      <w:szCs w:val="28"/>
    </w:rPr>
  </w:style>
  <w:style w:type="paragraph" w:customStyle="1" w:styleId="a1">
    <w:name w:val="七级标题"/>
    <w:basedOn w:val="a0"/>
    <w:link w:val="Chara"/>
    <w:qFormat/>
    <w:rsid w:val="005A0CDF"/>
    <w:pPr>
      <w:numPr>
        <w:ilvl w:val="6"/>
      </w:numPr>
      <w:outlineLvl w:val="6"/>
    </w:pPr>
  </w:style>
  <w:style w:type="character" w:customStyle="1" w:styleId="Chara">
    <w:name w:val="七级标题 Char"/>
    <w:basedOn w:val="Char9"/>
    <w:link w:val="a1"/>
    <w:rsid w:val="005A0CDF"/>
    <w:rPr>
      <w:rFonts w:eastAsiaTheme="minorEastAsia" w:cstheme="minorBidi"/>
      <w:b/>
      <w:bCs/>
      <w:kern w:val="2"/>
      <w:sz w:val="24"/>
      <w:szCs w:val="28"/>
    </w:rPr>
  </w:style>
  <w:style w:type="character" w:customStyle="1" w:styleId="apple-converted-space">
    <w:name w:val="apple-converted-space"/>
    <w:basedOn w:val="a5"/>
    <w:rsid w:val="00A1115B"/>
  </w:style>
  <w:style w:type="paragraph" w:styleId="aff">
    <w:name w:val="List Paragraph"/>
    <w:basedOn w:val="a4"/>
    <w:uiPriority w:val="34"/>
    <w:qFormat/>
    <w:rsid w:val="00695FB3"/>
    <w:pPr>
      <w:ind w:firstLine="420"/>
    </w:pPr>
  </w:style>
  <w:style w:type="character" w:styleId="aff0">
    <w:name w:val="Emphasis"/>
    <w:basedOn w:val="a5"/>
    <w:uiPriority w:val="20"/>
    <w:qFormat/>
    <w:rsid w:val="00710706"/>
    <w:rPr>
      <w:i/>
      <w:iCs/>
    </w:rPr>
  </w:style>
  <w:style w:type="character" w:customStyle="1" w:styleId="FigureDescriptionChar">
    <w:name w:val="Figure Description Char"/>
    <w:basedOn w:val="a5"/>
    <w:link w:val="FigureDescription"/>
    <w:rsid w:val="00C74EDA"/>
    <w:rPr>
      <w:rFonts w:ascii="Arial" w:eastAsia="黑体" w:hAnsi="Arial"/>
      <w:sz w:val="18"/>
      <w:szCs w:val="18"/>
    </w:rPr>
  </w:style>
  <w:style w:type="paragraph" w:customStyle="1" w:styleId="Figure">
    <w:name w:val="Figure"/>
    <w:basedOn w:val="a4"/>
    <w:next w:val="FigureDescription"/>
    <w:rsid w:val="00C74EDA"/>
    <w:pPr>
      <w:keepNext/>
      <w:widowControl/>
      <w:snapToGrid w:val="0"/>
      <w:spacing w:before="80" w:after="80" w:line="300" w:lineRule="auto"/>
      <w:ind w:left="1134" w:firstLineChars="0" w:firstLine="0"/>
      <w:jc w:val="center"/>
    </w:pPr>
    <w:rPr>
      <w:rFonts w:ascii="Arial" w:hAnsi="Arial" w:cs="Arial"/>
      <w:kern w:val="0"/>
      <w:sz w:val="21"/>
      <w:szCs w:val="21"/>
    </w:rPr>
  </w:style>
  <w:style w:type="paragraph" w:customStyle="1" w:styleId="TableDescription">
    <w:name w:val="Table Description"/>
    <w:basedOn w:val="a4"/>
    <w:rsid w:val="00C74EDA"/>
    <w:pPr>
      <w:keepNext/>
      <w:keepLines/>
      <w:widowControl/>
      <w:autoSpaceDE w:val="0"/>
      <w:autoSpaceDN w:val="0"/>
      <w:adjustRightInd w:val="0"/>
      <w:spacing w:before="160" w:after="80" w:line="240" w:lineRule="auto"/>
      <w:ind w:left="1134" w:firstLineChars="0" w:firstLine="0"/>
      <w:jc w:val="center"/>
    </w:pPr>
    <w:rPr>
      <w:rFonts w:ascii="Arial" w:eastAsia="黑体" w:hAnsi="Arial"/>
      <w:kern w:val="0"/>
      <w:sz w:val="18"/>
      <w:szCs w:val="18"/>
    </w:rPr>
  </w:style>
  <w:style w:type="paragraph" w:customStyle="1" w:styleId="FigureDescription">
    <w:name w:val="Figure Description"/>
    <w:basedOn w:val="a4"/>
    <w:next w:val="a4"/>
    <w:link w:val="FigureDescriptionChar"/>
    <w:rsid w:val="00C74EDA"/>
    <w:pPr>
      <w:widowControl/>
      <w:autoSpaceDE w:val="0"/>
      <w:autoSpaceDN w:val="0"/>
      <w:adjustRightInd w:val="0"/>
      <w:spacing w:before="80" w:after="320" w:line="300" w:lineRule="auto"/>
      <w:ind w:left="1134" w:firstLineChars="0" w:firstLine="0"/>
      <w:jc w:val="center"/>
    </w:pPr>
    <w:rPr>
      <w:rFonts w:ascii="Arial" w:eastAsia="黑体" w:hAnsi="Arial"/>
      <w:kern w:val="0"/>
      <w:sz w:val="18"/>
      <w:szCs w:val="18"/>
    </w:rPr>
  </w:style>
  <w:style w:type="paragraph" w:styleId="3">
    <w:name w:val="List Number 3"/>
    <w:basedOn w:val="a4"/>
    <w:rsid w:val="00604595"/>
    <w:pPr>
      <w:numPr>
        <w:numId w:val="5"/>
      </w:numPr>
      <w:autoSpaceDE w:val="0"/>
      <w:autoSpaceDN w:val="0"/>
      <w:adjustRightInd w:val="0"/>
      <w:spacing w:before="80" w:after="80" w:line="300" w:lineRule="auto"/>
    </w:pPr>
    <w:rPr>
      <w:rFonts w:ascii="Arial" w:hAnsi="Arial"/>
      <w:kern w:val="0"/>
      <w:sz w:val="21"/>
      <w:szCs w:val="20"/>
    </w:rPr>
  </w:style>
  <w:style w:type="paragraph" w:customStyle="1" w:styleId="ItemList">
    <w:name w:val="Item List"/>
    <w:link w:val="ItemListChar"/>
    <w:rsid w:val="00963C21"/>
    <w:pPr>
      <w:numPr>
        <w:numId w:val="6"/>
      </w:numPr>
      <w:shd w:val="clear" w:color="000000" w:fill="auto"/>
      <w:tabs>
        <w:tab w:val="left" w:pos="851"/>
      </w:tabs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5"/>
    <w:link w:val="ItemList"/>
    <w:rsid w:val="00963C21"/>
    <w:rPr>
      <w:rFonts w:ascii="Arial" w:hAnsi="Arial" w:cs="Arial"/>
      <w:sz w:val="21"/>
      <w:szCs w:val="21"/>
      <w:shd w:val="clear" w:color="000000" w:fill="auto"/>
    </w:rPr>
  </w:style>
  <w:style w:type="character" w:customStyle="1" w:styleId="1Char">
    <w:name w:val="标题 1 Char"/>
    <w:aliases w:val="一级标题 Char"/>
    <w:basedOn w:val="a5"/>
    <w:link w:val="1"/>
    <w:uiPriority w:val="9"/>
    <w:rsid w:val="00096FF5"/>
    <w:rPr>
      <w:rFonts w:eastAsia="黑体" w:cstheme="minorBidi"/>
      <w:b/>
      <w:bCs/>
      <w:spacing w:val="20"/>
      <w:kern w:val="44"/>
      <w:sz w:val="36"/>
      <w:szCs w:val="44"/>
    </w:rPr>
  </w:style>
  <w:style w:type="character" w:customStyle="1" w:styleId="4Char">
    <w:name w:val="标题 4 Char"/>
    <w:aliases w:val="四级标题 Char"/>
    <w:basedOn w:val="a5"/>
    <w:link w:val="4"/>
    <w:uiPriority w:val="9"/>
    <w:rsid w:val="00096FF5"/>
    <w:rPr>
      <w:rFonts w:eastAsia="黑体" w:cstheme="minorBidi"/>
      <w:b/>
      <w:bCs/>
      <w:kern w:val="2"/>
      <w:sz w:val="24"/>
      <w:szCs w:val="28"/>
    </w:rPr>
  </w:style>
  <w:style w:type="paragraph" w:styleId="HTML">
    <w:name w:val="HTML Preformatted"/>
    <w:basedOn w:val="a4"/>
    <w:link w:val="HTMLChar"/>
    <w:uiPriority w:val="99"/>
    <w:unhideWhenUsed/>
    <w:rsid w:val="00096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5"/>
    <w:link w:val="HTML"/>
    <w:uiPriority w:val="99"/>
    <w:rsid w:val="00096FF5"/>
    <w:rPr>
      <w:rFonts w:ascii="宋体" w:hAnsi="宋体" w:cs="宋体"/>
      <w:sz w:val="24"/>
      <w:szCs w:val="24"/>
    </w:rPr>
  </w:style>
  <w:style w:type="numbering" w:customStyle="1" w:styleId="11">
    <w:name w:val="无列表1"/>
    <w:next w:val="a7"/>
    <w:uiPriority w:val="99"/>
    <w:semiHidden/>
    <w:unhideWhenUsed/>
    <w:rsid w:val="00096FF5"/>
  </w:style>
  <w:style w:type="paragraph" w:customStyle="1" w:styleId="12">
    <w:name w:val="页眉1"/>
    <w:basedOn w:val="a4"/>
    <w:next w:val="aa"/>
    <w:link w:val="Charb"/>
    <w:uiPriority w:val="99"/>
    <w:unhideWhenUsed/>
    <w:rsid w:val="0009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b">
    <w:name w:val="页眉 Char"/>
    <w:basedOn w:val="a5"/>
    <w:link w:val="12"/>
    <w:uiPriority w:val="99"/>
    <w:rsid w:val="00096FF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3">
    <w:name w:val="页脚1"/>
    <w:basedOn w:val="a4"/>
    <w:next w:val="ab"/>
    <w:link w:val="Charc"/>
    <w:uiPriority w:val="99"/>
    <w:unhideWhenUsed/>
    <w:rsid w:val="00096F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c">
    <w:name w:val="页脚 Char"/>
    <w:basedOn w:val="a5"/>
    <w:link w:val="13"/>
    <w:uiPriority w:val="99"/>
    <w:rsid w:val="00096FF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4">
    <w:name w:val="无间隔1"/>
    <w:next w:val="aff1"/>
    <w:uiPriority w:val="1"/>
    <w:qFormat/>
    <w:rsid w:val="00096F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0">
    <w:name w:val="页眉 Char1"/>
    <w:basedOn w:val="a5"/>
    <w:link w:val="aa"/>
    <w:uiPriority w:val="99"/>
    <w:rsid w:val="00096FF5"/>
    <w:rPr>
      <w:kern w:val="2"/>
      <w:sz w:val="18"/>
      <w:szCs w:val="18"/>
    </w:rPr>
  </w:style>
  <w:style w:type="character" w:customStyle="1" w:styleId="Char11">
    <w:name w:val="页脚 Char1"/>
    <w:basedOn w:val="a5"/>
    <w:link w:val="ab"/>
    <w:uiPriority w:val="99"/>
    <w:rsid w:val="00096FF5"/>
    <w:rPr>
      <w:kern w:val="2"/>
      <w:sz w:val="18"/>
      <w:szCs w:val="18"/>
    </w:rPr>
  </w:style>
  <w:style w:type="paragraph" w:styleId="aff1">
    <w:name w:val="No Spacing"/>
    <w:uiPriority w:val="1"/>
    <w:qFormat/>
    <w:rsid w:val="00096FF5"/>
    <w:pPr>
      <w:widowControl w:val="0"/>
      <w:jc w:val="both"/>
    </w:pPr>
    <w:rPr>
      <w:kern w:val="2"/>
      <w:sz w:val="28"/>
      <w:szCs w:val="24"/>
    </w:rPr>
  </w:style>
  <w:style w:type="paragraph" w:styleId="aff2">
    <w:name w:val="Body Text"/>
    <w:basedOn w:val="a4"/>
    <w:link w:val="Chard"/>
    <w:rsid w:val="00096FF5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color w:val="000000"/>
      <w:kern w:val="0"/>
      <w:sz w:val="20"/>
    </w:rPr>
  </w:style>
  <w:style w:type="character" w:customStyle="1" w:styleId="Chard">
    <w:name w:val="正文文本 Char"/>
    <w:basedOn w:val="a5"/>
    <w:link w:val="aff2"/>
    <w:rsid w:val="00096FF5"/>
    <w:rPr>
      <w:color w:val="000000"/>
      <w:szCs w:val="24"/>
    </w:rPr>
  </w:style>
  <w:style w:type="character" w:customStyle="1" w:styleId="Char0">
    <w:name w:val="文档结构图 Char"/>
    <w:basedOn w:val="a5"/>
    <w:link w:val="af2"/>
    <w:uiPriority w:val="99"/>
    <w:semiHidden/>
    <w:rsid w:val="00096FF5"/>
    <w:rPr>
      <w:kern w:val="2"/>
      <w:sz w:val="24"/>
      <w:szCs w:val="24"/>
      <w:shd w:val="clear" w:color="auto" w:fill="000080"/>
    </w:rPr>
  </w:style>
  <w:style w:type="paragraph" w:customStyle="1" w:styleId="15">
    <w:name w:val="正文1"/>
    <w:basedOn w:val="a4"/>
    <w:link w:val="16"/>
    <w:rsid w:val="00DC71B0"/>
  </w:style>
  <w:style w:type="character" w:customStyle="1" w:styleId="16">
    <w:name w:val="正文1 字符"/>
    <w:basedOn w:val="a5"/>
    <w:link w:val="15"/>
    <w:rsid w:val="00DC71B0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849">
          <w:marLeft w:val="547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727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967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772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958">
          <w:marLeft w:val="1166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914">
          <w:marLeft w:val="547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50">
          <w:marLeft w:val="547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hui\Documents\&#33258;&#23450;&#20041;%20Office%20&#27169;&#26495;\&#32463;&#27982;&#32593;&#36816;&#34892;&#24179;&#21488;&#36816;&#32500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C6ABD-2274-47DD-9DDA-B05E28D0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经济网运行平台运维文档.dotx</Template>
  <TotalTime>8</TotalTime>
  <Pages>6</Pages>
  <Words>420</Words>
  <Characters>2399</Characters>
  <Application>Microsoft Office Word</Application>
  <DocSecurity>0</DocSecurity>
  <Lines>19</Lines>
  <Paragraphs>5</Paragraphs>
  <ScaleCrop>false</ScaleCrop>
  <Manager>宋海龙</Manager>
  <Company>宋海龙</Company>
  <LinksUpToDate>false</LinksUpToDate>
  <CharactersWithSpaces>2814</CharactersWithSpaces>
  <SharedDoc>false</SharedDoc>
  <HLinks>
    <vt:vector size="420" baseType="variant">
      <vt:variant>
        <vt:i4>1376311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_Toc135107377</vt:lpwstr>
      </vt:variant>
      <vt:variant>
        <vt:i4>1376311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_Toc135107376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_Toc135107375</vt:lpwstr>
      </vt:variant>
      <vt:variant>
        <vt:i4>1376311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_Toc135107374</vt:lpwstr>
      </vt:variant>
      <vt:variant>
        <vt:i4>1376311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_Toc135107373</vt:lpwstr>
      </vt:variant>
      <vt:variant>
        <vt:i4>1376311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_Toc135107372</vt:lpwstr>
      </vt:variant>
      <vt:variant>
        <vt:i4>1376311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_Toc135107371</vt:lpwstr>
      </vt:variant>
      <vt:variant>
        <vt:i4>1376311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_Toc135107370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_Toc135107369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_Toc135107368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_Toc135107367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_Toc135107366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_Toc135107365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_Toc135107364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_Toc135107363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_Toc135107362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_Toc135107361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_Toc135107360</vt:lpwstr>
      </vt:variant>
      <vt:variant>
        <vt:i4>1507383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_Toc135107359</vt:lpwstr>
      </vt:variant>
      <vt:variant>
        <vt:i4>1507383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_Toc135107358</vt:lpwstr>
      </vt:variant>
      <vt:variant>
        <vt:i4>1507383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_Toc135107357</vt:lpwstr>
      </vt:variant>
      <vt:variant>
        <vt:i4>1507383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_Toc135107356</vt:lpwstr>
      </vt:variant>
      <vt:variant>
        <vt:i4>1507383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_Toc135107355</vt:lpwstr>
      </vt:variant>
      <vt:variant>
        <vt:i4>1507383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_Toc135107354</vt:lpwstr>
      </vt:variant>
      <vt:variant>
        <vt:i4>1507383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_Toc135107353</vt:lpwstr>
      </vt:variant>
      <vt:variant>
        <vt:i4>1507383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_Toc135107352</vt:lpwstr>
      </vt:variant>
      <vt:variant>
        <vt:i4>1507383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_Toc135107351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_Toc135107350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_Toc135107349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_Toc135107348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_Toc135107347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_Toc135107346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_Toc135107345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_Toc135107344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_Toc135107343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_Toc135107342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_Toc135107341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_Toc135107340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_Toc135107339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_Toc135107338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_Toc135107337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_Toc135107336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_Toc135107335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_Toc135107334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_Toc135107333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_Toc135107332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_Toc135107331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_Toc135107330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_Toc135107329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_Toc135107328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_Toc135107327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_Toc135107326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_Toc135107325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_Toc135107324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_Toc135107323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_Toc135107322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_Toc135107321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_Toc135107320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_Toc135107319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_Toc135107318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_Toc135107317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_Toc135107316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_Toc135107315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_Toc135107314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_Toc135107313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_Toc135107312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_Toc135107311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_Toc135107310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_Toc135107309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_Toc135107308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中国经济网运维文档</dc:title>
  <dc:creator>xuhui</dc:creator>
  <dc:description>宋海龙吐血之作</dc:description>
  <cp:lastModifiedBy>ZZH</cp:lastModifiedBy>
  <cp:revision>8</cp:revision>
  <dcterms:created xsi:type="dcterms:W3CDTF">2018-01-25T13:02:00Z</dcterms:created>
  <dcterms:modified xsi:type="dcterms:W3CDTF">2018-01-29T05:51:00Z</dcterms:modified>
</cp:coreProperties>
</file>